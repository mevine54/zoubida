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14BE" w14:textId="77777777" w:rsidR="00C55D85" w:rsidRDefault="00C55D85" w:rsidP="00DD5F82">
      <w:pPr>
        <w:pStyle w:val="Ancredugraphisme"/>
        <w:rPr>
          <w:noProof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81"/>
        <w:gridCol w:w="2652"/>
        <w:gridCol w:w="3484"/>
        <w:gridCol w:w="2584"/>
        <w:gridCol w:w="865"/>
      </w:tblGrid>
      <w:tr w:rsidR="00DD5F82" w14:paraId="02FADC11" w14:textId="77777777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5DC1C385" w14:textId="77777777" w:rsidR="00DD5F82" w:rsidRDefault="00DD5F82" w:rsidP="00B20DFA">
            <w:pPr>
              <w:rPr>
                <w:noProof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6D76A0F4" w14:textId="6675D232" w:rsidR="00DD5F82" w:rsidRPr="00F52EA0" w:rsidRDefault="00F52EA0" w:rsidP="00B20DFA">
            <w:pPr>
              <w:pStyle w:val="Titre"/>
              <w:rPr>
                <w:rFonts w:ascii="Calibri" w:hAnsi="Calibri" w:cs="Calibri"/>
                <w:i/>
                <w:iCs/>
                <w:noProof/>
                <w:sz w:val="56"/>
                <w:szCs w:val="56"/>
              </w:rPr>
            </w:pPr>
            <w:r w:rsidRPr="00F52EA0">
              <w:rPr>
                <w:rFonts w:ascii="Calibri" w:hAnsi="Calibri" w:cs="Calibri"/>
                <w:i/>
                <w:iCs/>
                <w:noProof/>
                <w:sz w:val="56"/>
                <w:szCs w:val="56"/>
              </w:rPr>
              <w:t>Soopramanien</w:t>
            </w:r>
            <w:r w:rsidR="00DD5F82" w:rsidRPr="00F52EA0">
              <w:rPr>
                <w:rFonts w:ascii="Calibri" w:hAnsi="Calibri" w:cs="Calibri"/>
                <w:i/>
                <w:iCs/>
                <w:noProof/>
                <w:sz w:val="56"/>
                <w:szCs w:val="56"/>
                <w:lang w:bidi="fr-FR"/>
              </w:rPr>
              <w:t xml:space="preserve"> </w:t>
            </w:r>
            <w:r w:rsidRPr="00F52EA0">
              <w:rPr>
                <w:rStyle w:val="Accentuation"/>
                <w:rFonts w:ascii="Calibri" w:hAnsi="Calibri" w:cs="Calibri"/>
                <w:i/>
                <w:iCs/>
                <w:noProof/>
                <w:sz w:val="56"/>
                <w:szCs w:val="56"/>
              </w:rPr>
              <w:t>V</w:t>
            </w:r>
            <w:r w:rsidRPr="00F52EA0">
              <w:rPr>
                <w:rStyle w:val="Accentuation"/>
                <w:rFonts w:ascii="Calibri" w:hAnsi="Calibri" w:cs="Calibri"/>
                <w:i/>
                <w:iCs/>
                <w:sz w:val="56"/>
                <w:szCs w:val="56"/>
              </w:rPr>
              <w:t>EEREN</w:t>
            </w:r>
          </w:p>
          <w:p w14:paraId="7B099019" w14:textId="3BA870F1" w:rsidR="00DD5F82" w:rsidRPr="00F52EA0" w:rsidRDefault="00F52EA0" w:rsidP="00B20DFA">
            <w:pPr>
              <w:pStyle w:val="Sous-titre"/>
              <w:rPr>
                <w:rFonts w:ascii="Calibri" w:hAnsi="Calibri" w:cs="Calibri"/>
                <w:i/>
                <w:iCs/>
                <w:noProof/>
                <w:sz w:val="40"/>
                <w:szCs w:val="40"/>
              </w:rPr>
            </w:pPr>
            <w:r w:rsidRPr="00F52EA0">
              <w:rPr>
                <w:rFonts w:ascii="Calibri" w:hAnsi="Calibri" w:cs="Calibri"/>
                <w:i/>
                <w:iCs/>
                <w:noProof/>
                <w:sz w:val="40"/>
                <w:szCs w:val="40"/>
              </w:rPr>
              <w:t>Concepteur développeur d’application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38E9F8CE" w14:textId="77777777" w:rsidR="00DD5F82" w:rsidRDefault="00DD5F82" w:rsidP="00B20DFA">
            <w:pPr>
              <w:rPr>
                <w:noProof/>
              </w:rPr>
            </w:pPr>
          </w:p>
        </w:tc>
      </w:tr>
      <w:tr w:rsidR="00DD5F82" w14:paraId="10209F53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CD93ADC" w14:textId="77777777" w:rsidR="00DD5F82" w:rsidRDefault="00DD5F82" w:rsidP="00B20DFA">
            <w:pPr>
              <w:rPr>
                <w:noProof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4B3FD16" w14:textId="77777777" w:rsidR="00DD5F82" w:rsidRDefault="00DD5F82" w:rsidP="00B20DFA">
            <w:pPr>
              <w:rPr>
                <w:noProof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68012CCD" w14:textId="77777777" w:rsidR="00DD5F82" w:rsidRDefault="00DD5F82" w:rsidP="00B20DFA">
            <w:pPr>
              <w:rPr>
                <w:noProof/>
              </w:rPr>
            </w:pPr>
          </w:p>
        </w:tc>
      </w:tr>
      <w:tr w:rsidR="00DD5F82" w14:paraId="20804295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E8CE760" w14:textId="77777777" w:rsidR="00DD5F82" w:rsidRPr="00B97A30" w:rsidRDefault="00000000" w:rsidP="00B20DFA">
            <w:pPr>
              <w:pStyle w:val="Titre1"/>
              <w:rPr>
                <w:i/>
                <w:iCs/>
                <w:noProof/>
              </w:rPr>
            </w:pPr>
            <w:sdt>
              <w:sdtPr>
                <w:rPr>
                  <w:i/>
                  <w:iCs/>
                  <w:noProof/>
                </w:rPr>
                <w:id w:val="1604447469"/>
                <w:placeholder>
                  <w:docPart w:val="66D8FA9996734C6A87E4C681D7F8670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B97A30">
                  <w:rPr>
                    <w:i/>
                    <w:iCs/>
                    <w:noProof/>
                    <w:lang w:bidi="fr-FR"/>
                  </w:rPr>
                  <w:t>Coordonnées</w:t>
                </w:r>
              </w:sdtContent>
            </w:sdt>
          </w:p>
          <w:p w14:paraId="724BA725" w14:textId="77777777" w:rsidR="00F52EA0" w:rsidRPr="00B97A30" w:rsidRDefault="00F52EA0" w:rsidP="00F52EA0">
            <w:pPr>
              <w:pStyle w:val="TextLeft"/>
              <w:rPr>
                <w:i/>
                <w:iCs/>
                <w:noProof/>
              </w:rPr>
            </w:pPr>
            <w:r w:rsidRPr="00B97A30">
              <w:rPr>
                <w:i/>
                <w:iCs/>
                <w:noProof/>
              </w:rPr>
              <w:t xml:space="preserve">24 place de la Chapelle </w:t>
            </w:r>
          </w:p>
          <w:p w14:paraId="0E99A132" w14:textId="42F95556" w:rsidR="00DD5F82" w:rsidRPr="00B97A30" w:rsidRDefault="00F52EA0" w:rsidP="00F52EA0">
            <w:pPr>
              <w:pStyle w:val="TextLeft"/>
              <w:rPr>
                <w:i/>
                <w:iCs/>
                <w:noProof/>
              </w:rPr>
            </w:pPr>
            <w:r w:rsidRPr="00B97A30">
              <w:rPr>
                <w:i/>
                <w:iCs/>
                <w:noProof/>
              </w:rPr>
              <w:t>75018 Paris</w:t>
            </w:r>
          </w:p>
          <w:p w14:paraId="36C9A6C6" w14:textId="60012554" w:rsidR="00DD5F82" w:rsidRPr="00B97A30" w:rsidRDefault="00F52EA0" w:rsidP="00B20DFA">
            <w:pPr>
              <w:pStyle w:val="TextLeft"/>
              <w:rPr>
                <w:i/>
                <w:iCs/>
                <w:noProof/>
              </w:rPr>
            </w:pPr>
            <w:r w:rsidRPr="00B97A30">
              <w:rPr>
                <w:i/>
                <w:iCs/>
                <w:noProof/>
              </w:rPr>
              <w:t>07 64 83 22 33</w:t>
            </w:r>
          </w:p>
          <w:p w14:paraId="710FC8D4" w14:textId="1B557D50" w:rsidR="00DD5F82" w:rsidRPr="00B97A30" w:rsidRDefault="00F52EA0" w:rsidP="00B20DFA">
            <w:pPr>
              <w:pStyle w:val="TextLeft"/>
              <w:rPr>
                <w:i/>
                <w:iCs/>
                <w:noProof/>
              </w:rPr>
            </w:pPr>
            <w:r w:rsidRPr="00B97A30">
              <w:rPr>
                <w:i/>
                <w:iCs/>
                <w:noProof/>
              </w:rPr>
              <w:t>veeren@free.fr</w:t>
            </w:r>
          </w:p>
          <w:p w14:paraId="05985120" w14:textId="77777777" w:rsidR="00DD5F82" w:rsidRPr="00B97A30" w:rsidRDefault="00DD5F82" w:rsidP="00B20DFA">
            <w:pPr>
              <w:pStyle w:val="TextLeft"/>
              <w:rPr>
                <w:i/>
                <w:iCs/>
                <w:noProof/>
              </w:rPr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3F6CDF83" w14:textId="23ED372B" w:rsidR="00DD5F82" w:rsidRPr="00B97A30" w:rsidRDefault="00000000" w:rsidP="00B20DFA">
            <w:pPr>
              <w:pStyle w:val="Titre2"/>
              <w:rPr>
                <w:i/>
                <w:iCs/>
                <w:noProof/>
              </w:rPr>
            </w:pPr>
            <w:sdt>
              <w:sdtPr>
                <w:rPr>
                  <w:i/>
                  <w:iCs/>
                  <w:noProof/>
                </w:rPr>
                <w:id w:val="-831059322"/>
                <w:placeholder>
                  <w:docPart w:val="EC52FDC4DF194D3D9DCD91F7D7944ABC"/>
                </w:placeholder>
                <w:temporary/>
                <w:showingPlcHdr/>
                <w15:appearance w15:val="hidden"/>
              </w:sdtPr>
              <w:sdtContent>
                <w:r w:rsidR="003F05EF" w:rsidRPr="00B97A30">
                  <w:rPr>
                    <w:i/>
                    <w:iCs/>
                    <w:noProof/>
                    <w:lang w:bidi="fr-FR"/>
                  </w:rPr>
                  <w:t>Bonjour</w:t>
                </w:r>
              </w:sdtContent>
            </w:sdt>
            <w:r w:rsidR="00DD5F82" w:rsidRPr="00B97A30">
              <w:rPr>
                <w:i/>
                <w:iCs/>
                <w:noProof/>
                <w:lang w:bidi="fr-FR"/>
              </w:rPr>
              <w:t xml:space="preserve"> </w:t>
            </w:r>
            <w:r w:rsidR="00B97A30" w:rsidRPr="00B97A30">
              <w:rPr>
                <w:i/>
                <w:iCs/>
                <w:noProof/>
              </w:rPr>
              <w:t>Monsieur MALENFERT</w:t>
            </w:r>
          </w:p>
          <w:p w14:paraId="4EC788D8" w14:textId="37AC4DDA" w:rsidR="00DD5F82" w:rsidRPr="00B97A30" w:rsidRDefault="00B97A30" w:rsidP="00DD5F82">
            <w:pPr>
              <w:pStyle w:val="TextRight"/>
              <w:rPr>
                <w:i/>
                <w:iCs/>
                <w:noProof/>
              </w:rPr>
            </w:pPr>
            <w:r w:rsidRPr="00B97A30">
              <w:rPr>
                <w:i/>
                <w:iCs/>
                <w:noProof/>
              </w:rPr>
              <w:t>Je suis actuellement à la recherche d’une entreprise pour effectuer une période d’application des acquis du 10/03/2025 au 06/06/2025</w:t>
            </w:r>
            <w:r>
              <w:rPr>
                <w:i/>
                <w:iCs/>
                <w:noProof/>
              </w:rPr>
              <w:t>. C’est une reconversion professionnelle depuis début 2023. J’ai 49 ans.</w:t>
            </w:r>
          </w:p>
          <w:p w14:paraId="57D9A1A8" w14:textId="77777777" w:rsidR="00DD5F82" w:rsidRPr="00B97A30" w:rsidRDefault="00DD5F82" w:rsidP="00E67CDA">
            <w:pPr>
              <w:pStyle w:val="TextRight"/>
              <w:rPr>
                <w:i/>
                <w:iCs/>
                <w:noProof/>
              </w:rPr>
            </w:pPr>
          </w:p>
          <w:p w14:paraId="531B860B" w14:textId="2B33AAB4" w:rsidR="00DD5F82" w:rsidRPr="00B97A30" w:rsidRDefault="00B97A30" w:rsidP="004377B1">
            <w:pPr>
              <w:pStyle w:val="Listepuces"/>
              <w:rPr>
                <w:i/>
                <w:iCs/>
              </w:rPr>
            </w:pPr>
            <w:r>
              <w:rPr>
                <w:i/>
                <w:iCs/>
              </w:rPr>
              <w:t xml:space="preserve">Je suis totalement novice dans le domaine </w:t>
            </w:r>
          </w:p>
          <w:p w14:paraId="61F22FEE" w14:textId="0036A170" w:rsidR="00DD5F82" w:rsidRPr="00B97A30" w:rsidRDefault="00B97A30" w:rsidP="004377B1">
            <w:pPr>
              <w:pStyle w:val="Listepuces"/>
              <w:rPr>
                <w:i/>
                <w:iCs/>
              </w:rPr>
            </w:pPr>
            <w:r>
              <w:rPr>
                <w:i/>
                <w:iCs/>
              </w:rPr>
              <w:t>J’ai une bonne connaissance des technologies les plus récentes dans le domaine du développement web</w:t>
            </w:r>
            <w:r w:rsidR="002A42A2">
              <w:rPr>
                <w:i/>
                <w:iCs/>
              </w:rPr>
              <w:t>.</w:t>
            </w:r>
          </w:p>
          <w:p w14:paraId="2325B8CC" w14:textId="5F16C7BA" w:rsidR="00DD5F82" w:rsidRPr="00B97A30" w:rsidRDefault="002A42A2" w:rsidP="004377B1">
            <w:pPr>
              <w:pStyle w:val="Listepuces"/>
              <w:rPr>
                <w:i/>
                <w:iCs/>
              </w:rPr>
            </w:pPr>
            <w:r>
              <w:rPr>
                <w:i/>
                <w:iCs/>
              </w:rPr>
              <w:t>J’ai de bonnes aptitudes en communication écrite et orale.</w:t>
            </w:r>
          </w:p>
          <w:p w14:paraId="792F1CD5" w14:textId="5E0B4941" w:rsidR="00DD5F82" w:rsidRPr="00B97A30" w:rsidRDefault="002A42A2" w:rsidP="004377B1">
            <w:pPr>
              <w:pStyle w:val="Listepuces"/>
              <w:rPr>
                <w:i/>
                <w:iCs/>
              </w:rPr>
            </w:pPr>
            <w:r>
              <w:rPr>
                <w:i/>
                <w:iCs/>
              </w:rPr>
              <w:t>J’ai une soif d’apprendre et d’améliorer mes compétences.</w:t>
            </w:r>
          </w:p>
          <w:p w14:paraId="1F721676" w14:textId="77777777" w:rsidR="00DD5F82" w:rsidRPr="00B97A30" w:rsidRDefault="00DD5F82" w:rsidP="00DD5F82">
            <w:pPr>
              <w:pStyle w:val="TextRight"/>
              <w:rPr>
                <w:i/>
                <w:iCs/>
                <w:noProof/>
              </w:rPr>
            </w:pPr>
          </w:p>
          <w:p w14:paraId="76D462BD" w14:textId="7BB374C0" w:rsidR="00DD5F82" w:rsidRPr="00B97A30" w:rsidRDefault="002A42A2" w:rsidP="00DD5F82">
            <w:pPr>
              <w:pStyle w:val="TextRight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Je vous propose mes services gratuitement durant cette période d’application qui pourrait servir d’essai avant d’envisager un</w:t>
            </w:r>
            <w:r w:rsidR="00B5644D">
              <w:rPr>
                <w:i/>
                <w:iCs/>
                <w:noProof/>
              </w:rPr>
              <w:t xml:space="preserve"> engagement futur.</w:t>
            </w:r>
          </w:p>
          <w:p w14:paraId="4CDCDD80" w14:textId="77777777" w:rsidR="00DD5F82" w:rsidRPr="00B97A30" w:rsidRDefault="00DD5F82" w:rsidP="00DD5F82">
            <w:pPr>
              <w:pStyle w:val="TextRight"/>
              <w:rPr>
                <w:i/>
                <w:iCs/>
                <w:noProof/>
              </w:rPr>
            </w:pPr>
          </w:p>
          <w:p w14:paraId="502A669E" w14:textId="3E801A85" w:rsidR="00DD5F82" w:rsidRPr="00B97A30" w:rsidRDefault="00B5644D" w:rsidP="00DD5F82">
            <w:pPr>
              <w:pStyle w:val="TextRight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Je serais très heureux de pouvoir discuter d’une éventuelle collaboration avec Nancomcy. Si vous souhaitez me rencontrer, n’hésitez pas à m’appeler au 07 64 83 22 33. Je suis généralement joignable entre 08</w:t>
            </w:r>
            <w:r w:rsidR="005644DB">
              <w:rPr>
                <w:i/>
                <w:iCs/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h</w:t>
            </w:r>
            <w:r w:rsidR="005644DB">
              <w:rPr>
                <w:i/>
                <w:iCs/>
                <w:noProof/>
              </w:rPr>
              <w:t>eures et 18 heures, mais vous pouvez me laisser un message vocal à tout moment, auquel cas je vous rappellerai.</w:t>
            </w:r>
            <w:r>
              <w:rPr>
                <w:i/>
                <w:iCs/>
                <w:noProof/>
              </w:rPr>
              <w:t xml:space="preserve">  </w:t>
            </w:r>
          </w:p>
          <w:p w14:paraId="05AFA38D" w14:textId="77777777" w:rsidR="00DD5F82" w:rsidRPr="00B97A30" w:rsidRDefault="00DD5F82" w:rsidP="00DD5F82">
            <w:pPr>
              <w:pStyle w:val="TextRight"/>
              <w:rPr>
                <w:i/>
                <w:iCs/>
                <w:noProof/>
              </w:rPr>
            </w:pPr>
          </w:p>
          <w:sdt>
            <w:sdtPr>
              <w:rPr>
                <w:i/>
                <w:iCs/>
                <w:noProof/>
              </w:rPr>
              <w:id w:val="1007951469"/>
              <w:placeholder>
                <w:docPart w:val="3C356C3A88CE4717A96452918D8F7705"/>
              </w:placeholder>
              <w:temporary/>
              <w:showingPlcHdr/>
              <w15:appearance w15:val="hidden"/>
            </w:sdtPr>
            <w:sdtContent>
              <w:p w14:paraId="3E221E22" w14:textId="77777777" w:rsidR="00DD5F82" w:rsidRPr="00B97A30" w:rsidRDefault="00DD5F82" w:rsidP="00DD5F82">
                <w:pPr>
                  <w:pStyle w:val="TextRight"/>
                  <w:rPr>
                    <w:i/>
                    <w:iCs/>
                    <w:noProof/>
                  </w:rPr>
                </w:pPr>
                <w:r w:rsidRPr="00B97A30">
                  <w:rPr>
                    <w:i/>
                    <w:iCs/>
                    <w:noProof/>
                    <w:lang w:bidi="fr-FR"/>
                  </w:rPr>
                  <w:t>Je vous remercie d’avoir pris le temps de lire mon CV. Je suis impatient de vous rencontrer.</w:t>
                </w:r>
              </w:p>
            </w:sdtContent>
          </w:sdt>
          <w:p w14:paraId="3DEAC3E3" w14:textId="77777777" w:rsidR="00DD5F82" w:rsidRPr="00B97A30" w:rsidRDefault="00DD5F82" w:rsidP="00DD5F82">
            <w:pPr>
              <w:pStyle w:val="TextRight"/>
              <w:rPr>
                <w:i/>
                <w:iCs/>
                <w:noProof/>
              </w:rPr>
            </w:pPr>
          </w:p>
          <w:p w14:paraId="7269A484" w14:textId="77777777" w:rsidR="00DD5F82" w:rsidRPr="00B97A30" w:rsidRDefault="00000000" w:rsidP="00DD5F82">
            <w:pPr>
              <w:pStyle w:val="TextRight"/>
              <w:rPr>
                <w:rStyle w:val="Accentuation"/>
                <w:i/>
                <w:iCs/>
                <w:noProof/>
              </w:rPr>
            </w:pPr>
            <w:sdt>
              <w:sdtPr>
                <w:rPr>
                  <w:rStyle w:val="Accentuation"/>
                  <w:i/>
                  <w:iCs/>
                  <w:noProof/>
                </w:rPr>
                <w:id w:val="-1301306744"/>
                <w:placeholder>
                  <w:docPart w:val="4DEEBAA87E91472D86770CBFFF3764F9"/>
                </w:placeholder>
                <w:temporary/>
                <w:showingPlcHdr/>
                <w15:appearance w15:val="hidden"/>
              </w:sdtPr>
              <w:sdtContent>
                <w:r w:rsidR="00DD5F82" w:rsidRPr="00B97A30">
                  <w:rPr>
                    <w:rStyle w:val="Accentuation"/>
                    <w:i/>
                    <w:iCs/>
                    <w:noProof/>
                    <w:lang w:bidi="fr-FR"/>
                  </w:rPr>
                  <w:t>Cordialement,</w:t>
                </w:r>
              </w:sdtContent>
            </w:sdt>
          </w:p>
          <w:p w14:paraId="59D95FFA" w14:textId="77777777" w:rsidR="00DD5F82" w:rsidRPr="00B97A30" w:rsidRDefault="00DD5F82" w:rsidP="00DD5F82">
            <w:pPr>
              <w:pStyle w:val="TextRight"/>
              <w:rPr>
                <w:rStyle w:val="Accentuation"/>
                <w:i/>
                <w:iCs/>
                <w:noProof/>
              </w:rPr>
            </w:pPr>
          </w:p>
          <w:p w14:paraId="0343D5C3" w14:textId="3296C9D3" w:rsidR="00DD5F82" w:rsidRPr="005644DB" w:rsidRDefault="005644DB" w:rsidP="00DD5F82">
            <w:pPr>
              <w:pStyle w:val="TextRight"/>
              <w:rPr>
                <w:rStyle w:val="Accentuation"/>
                <w:noProof/>
              </w:rPr>
            </w:pPr>
            <w:r w:rsidRPr="005644DB">
              <w:rPr>
                <w:rStyle w:val="Accentuation"/>
                <w:noProof/>
              </w:rPr>
              <w:t>V</w:t>
            </w:r>
            <w:r w:rsidRPr="005644DB">
              <w:rPr>
                <w:rStyle w:val="Accentuation"/>
              </w:rPr>
              <w:t xml:space="preserve">EEREN </w:t>
            </w:r>
            <w:proofErr w:type="spellStart"/>
            <w:r w:rsidRPr="005644DB">
              <w:rPr>
                <w:rStyle w:val="Accentuation"/>
              </w:rPr>
              <w:t>Soopramanien</w:t>
            </w:r>
            <w:proofErr w:type="spellEnd"/>
          </w:p>
          <w:p w14:paraId="5C6C4872" w14:textId="77777777" w:rsidR="00DD5F82" w:rsidRPr="00B97A30" w:rsidRDefault="00DD5F82" w:rsidP="00DD5F82">
            <w:pPr>
              <w:pStyle w:val="TextRight"/>
              <w:rPr>
                <w:rStyle w:val="Accentuation"/>
                <w:i/>
                <w:iCs/>
                <w:noProof/>
              </w:rPr>
            </w:pPr>
          </w:p>
          <w:p w14:paraId="41241682" w14:textId="77777777" w:rsidR="00DD5F82" w:rsidRPr="006E70D3" w:rsidRDefault="00000000" w:rsidP="00DD5F82">
            <w:pPr>
              <w:pStyle w:val="TextRight"/>
              <w:rPr>
                <w:noProof/>
              </w:rPr>
            </w:pPr>
            <w:sdt>
              <w:sdtPr>
                <w:rPr>
                  <w:rStyle w:val="Accentuation"/>
                  <w:i/>
                  <w:iCs/>
                  <w:noProof/>
                </w:rPr>
                <w:id w:val="247390421"/>
                <w:placeholder>
                  <w:docPart w:val="047CA70AC97E4A9EBC14DD8E3B61B859"/>
                </w:placeholder>
                <w:temporary/>
                <w:showingPlcHdr/>
                <w15:appearance w15:val="hidden"/>
              </w:sdtPr>
              <w:sdtContent>
                <w:r w:rsidR="00DD5F82" w:rsidRPr="00B97A30">
                  <w:rPr>
                    <w:rStyle w:val="Accentuation"/>
                    <w:i/>
                    <w:iCs/>
                    <w:noProof/>
                    <w:lang w:bidi="fr-FR"/>
                  </w:rPr>
                  <w:t>Pièce jointe</w:t>
                </w:r>
              </w:sdtContent>
            </w:sdt>
          </w:p>
        </w:tc>
      </w:tr>
      <w:tr w:rsidR="00DD5F82" w14:paraId="64C17916" w14:textId="77777777" w:rsidTr="003833A3">
        <w:trPr>
          <w:trHeight w:val="8451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7387214C" w14:textId="06620BD7" w:rsidR="00DD5F82" w:rsidRPr="00B97A30" w:rsidRDefault="00B97A30" w:rsidP="00DD5F82">
            <w:pPr>
              <w:pStyle w:val="TextLeft"/>
              <w:rPr>
                <w:i/>
                <w:iCs/>
                <w:noProof/>
              </w:rPr>
            </w:pPr>
            <w:r w:rsidRPr="00B97A30">
              <w:rPr>
                <w:i/>
                <w:iCs/>
                <w:noProof/>
              </w:rPr>
              <w:t>MALENFERT</w:t>
            </w:r>
          </w:p>
          <w:p w14:paraId="22155247" w14:textId="3EFB5251" w:rsidR="00DD5F82" w:rsidRPr="00B97A30" w:rsidRDefault="00B97A30" w:rsidP="00DD5F82">
            <w:pPr>
              <w:pStyle w:val="TextLeft"/>
              <w:rPr>
                <w:i/>
                <w:iCs/>
                <w:noProof/>
              </w:rPr>
            </w:pPr>
            <w:r w:rsidRPr="00B97A30">
              <w:rPr>
                <w:i/>
                <w:iCs/>
                <w:noProof/>
              </w:rPr>
              <w:t>Yves</w:t>
            </w:r>
          </w:p>
          <w:p w14:paraId="27023666" w14:textId="5D9BBBDB" w:rsidR="00DD5F82" w:rsidRPr="00B97A30" w:rsidRDefault="00B97A30" w:rsidP="00DD5F82">
            <w:pPr>
              <w:pStyle w:val="TextLeft"/>
              <w:rPr>
                <w:i/>
                <w:iCs/>
                <w:noProof/>
              </w:rPr>
            </w:pPr>
            <w:r w:rsidRPr="00B97A30">
              <w:rPr>
                <w:i/>
                <w:iCs/>
                <w:noProof/>
              </w:rPr>
              <w:t>Nancomcy</w:t>
            </w:r>
          </w:p>
          <w:p w14:paraId="1AEDC145" w14:textId="4C858406" w:rsidR="00DD5F82" w:rsidRPr="00B97A30" w:rsidRDefault="00B97A30" w:rsidP="00DD5F82">
            <w:pPr>
              <w:pStyle w:val="TextLeft"/>
              <w:rPr>
                <w:i/>
                <w:iCs/>
                <w:noProof/>
              </w:rPr>
            </w:pPr>
            <w:r w:rsidRPr="00B97A30">
              <w:rPr>
                <w:i/>
                <w:iCs/>
                <w:noProof/>
              </w:rPr>
              <w:t>81 rue Jeanne d’Arc</w:t>
            </w:r>
          </w:p>
          <w:p w14:paraId="2E1C4238" w14:textId="41A07CBF" w:rsidR="00DD5F82" w:rsidRPr="00B97A30" w:rsidRDefault="00B97A30" w:rsidP="00DD5F82">
            <w:pPr>
              <w:pStyle w:val="TextLeft"/>
              <w:rPr>
                <w:i/>
                <w:iCs/>
                <w:noProof/>
              </w:rPr>
            </w:pPr>
            <w:r w:rsidRPr="00B97A30">
              <w:rPr>
                <w:i/>
                <w:iCs/>
                <w:noProof/>
              </w:rPr>
              <w:t>54000 Nancy</w:t>
            </w: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D252322" w14:textId="77777777" w:rsidR="00DD5F82" w:rsidRDefault="00DD5F82" w:rsidP="00B20DFA">
            <w:pPr>
              <w:pStyle w:val="TextRight"/>
              <w:rPr>
                <w:noProof/>
              </w:rPr>
            </w:pPr>
          </w:p>
        </w:tc>
      </w:tr>
    </w:tbl>
    <w:p w14:paraId="6D4F217F" w14:textId="77777777" w:rsidR="00DD5F82" w:rsidRDefault="00DD5F82">
      <w:pPr>
        <w:rPr>
          <w:noProof/>
        </w:rPr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C5038B" wp14:editId="1425AF76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 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D3422" id="Rectangle 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" fillcolor="#648276 [3208]" stroked="f">
                <w10:wrap anchorx="page" anchory="page"/>
              </v:rect>
            </w:pict>
          </mc:Fallback>
        </mc:AlternateContent>
      </w:r>
    </w:p>
    <w:sectPr w:rsidR="00DD5F8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BD588" w14:textId="77777777" w:rsidR="0060058A" w:rsidRDefault="0060058A" w:rsidP="00F316AD">
      <w:r>
        <w:separator/>
      </w:r>
    </w:p>
  </w:endnote>
  <w:endnote w:type="continuationSeparator" w:id="0">
    <w:p w14:paraId="4A06C649" w14:textId="77777777" w:rsidR="0060058A" w:rsidRDefault="0060058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3E8C4" w14:textId="77777777" w:rsidR="0060058A" w:rsidRDefault="0060058A" w:rsidP="00F316AD">
      <w:r>
        <w:separator/>
      </w:r>
    </w:p>
  </w:footnote>
  <w:footnote w:type="continuationSeparator" w:id="0">
    <w:p w14:paraId="25102B2C" w14:textId="77777777" w:rsidR="0060058A" w:rsidRDefault="0060058A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495149178">
    <w:abstractNumId w:val="0"/>
  </w:num>
  <w:num w:numId="2" w16cid:durableId="950866700">
    <w:abstractNumId w:val="1"/>
  </w:num>
  <w:num w:numId="3" w16cid:durableId="237447560">
    <w:abstractNumId w:val="2"/>
  </w:num>
  <w:num w:numId="4" w16cid:durableId="980576425">
    <w:abstractNumId w:val="3"/>
  </w:num>
  <w:num w:numId="5" w16cid:durableId="725446409">
    <w:abstractNumId w:val="8"/>
  </w:num>
  <w:num w:numId="6" w16cid:durableId="931936424">
    <w:abstractNumId w:val="4"/>
  </w:num>
  <w:num w:numId="7" w16cid:durableId="692462872">
    <w:abstractNumId w:val="5"/>
  </w:num>
  <w:num w:numId="8" w16cid:durableId="870605409">
    <w:abstractNumId w:val="6"/>
  </w:num>
  <w:num w:numId="9" w16cid:durableId="542137800">
    <w:abstractNumId w:val="7"/>
  </w:num>
  <w:num w:numId="10" w16cid:durableId="108399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A0"/>
    <w:rsid w:val="000E1D44"/>
    <w:rsid w:val="000E42D3"/>
    <w:rsid w:val="001213BA"/>
    <w:rsid w:val="00136F3E"/>
    <w:rsid w:val="0020696E"/>
    <w:rsid w:val="002356A2"/>
    <w:rsid w:val="002A42A2"/>
    <w:rsid w:val="002D12DA"/>
    <w:rsid w:val="003019B2"/>
    <w:rsid w:val="0034687F"/>
    <w:rsid w:val="0034688D"/>
    <w:rsid w:val="003833A3"/>
    <w:rsid w:val="003F05EF"/>
    <w:rsid w:val="0040233B"/>
    <w:rsid w:val="004377B1"/>
    <w:rsid w:val="004414EC"/>
    <w:rsid w:val="00442FFF"/>
    <w:rsid w:val="00511A6E"/>
    <w:rsid w:val="005644DB"/>
    <w:rsid w:val="0057534A"/>
    <w:rsid w:val="0060058A"/>
    <w:rsid w:val="00605A5B"/>
    <w:rsid w:val="006A1B48"/>
    <w:rsid w:val="006B1FC6"/>
    <w:rsid w:val="006C60E6"/>
    <w:rsid w:val="006C6D30"/>
    <w:rsid w:val="006E70D3"/>
    <w:rsid w:val="00787275"/>
    <w:rsid w:val="007B0F94"/>
    <w:rsid w:val="00836982"/>
    <w:rsid w:val="008B1E46"/>
    <w:rsid w:val="00951C4B"/>
    <w:rsid w:val="009E3C0B"/>
    <w:rsid w:val="00A77921"/>
    <w:rsid w:val="00B5644D"/>
    <w:rsid w:val="00B575FB"/>
    <w:rsid w:val="00B97A30"/>
    <w:rsid w:val="00BC5B49"/>
    <w:rsid w:val="00C1095A"/>
    <w:rsid w:val="00C41261"/>
    <w:rsid w:val="00C55D85"/>
    <w:rsid w:val="00CA2273"/>
    <w:rsid w:val="00CD50FD"/>
    <w:rsid w:val="00D47124"/>
    <w:rsid w:val="00DD5D7B"/>
    <w:rsid w:val="00DD5F82"/>
    <w:rsid w:val="00E101B0"/>
    <w:rsid w:val="00E67CDA"/>
    <w:rsid w:val="00F316AD"/>
    <w:rsid w:val="00F4501B"/>
    <w:rsid w:val="00F5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C6758"/>
  <w15:chartTrackingRefBased/>
  <w15:docId w15:val="{5D37AF1C-2FBD-43F2-B414-7159E94F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Titre2">
    <w:name w:val="heading 2"/>
    <w:basedOn w:val="Normal"/>
    <w:next w:val="Normal"/>
    <w:link w:val="Titre2C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7534A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7534A"/>
    <w:rPr>
      <w:color w:val="000000" w:themeColor="text1"/>
    </w:rPr>
  </w:style>
  <w:style w:type="table" w:styleId="Grilledutableau">
    <w:name w:val="Table Grid"/>
    <w:basedOn w:val="Tableau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reCar">
    <w:name w:val="Titre Car"/>
    <w:basedOn w:val="Policepardfaut"/>
    <w:link w:val="Titr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ous-titreCar">
    <w:name w:val="Sous-titre Car"/>
    <w:basedOn w:val="Policepardfaut"/>
    <w:link w:val="Sous-titr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Titre1Car">
    <w:name w:val="Titre 1 Car"/>
    <w:basedOn w:val="Policepardfaut"/>
    <w:link w:val="Titre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Titre2Car">
    <w:name w:val="Titre 2 Car"/>
    <w:basedOn w:val="Policepardfaut"/>
    <w:link w:val="Titre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Textedelespacerserv">
    <w:name w:val="Placeholder Text"/>
    <w:basedOn w:val="Policepardfaut"/>
    <w:uiPriority w:val="99"/>
    <w:semiHidden/>
    <w:rsid w:val="00A77921"/>
    <w:rPr>
      <w:color w:val="808080"/>
    </w:rPr>
  </w:style>
  <w:style w:type="character" w:styleId="Accentuation">
    <w:name w:val="Emphasis"/>
    <w:uiPriority w:val="20"/>
    <w:qFormat/>
    <w:rsid w:val="0034688D"/>
    <w:rPr>
      <w:color w:val="648276" w:themeColor="accent5"/>
    </w:rPr>
  </w:style>
  <w:style w:type="paragraph" w:styleId="Listepuces">
    <w:name w:val="List Bullet"/>
    <w:basedOn w:val="Normal"/>
    <w:uiPriority w:val="99"/>
    <w:unhideWhenUsed/>
    <w:rsid w:val="004377B1"/>
    <w:pPr>
      <w:numPr>
        <w:numId w:val="10"/>
      </w:numPr>
      <w:ind w:left="312" w:hanging="142"/>
      <w:contextualSpacing/>
    </w:pPr>
    <w:rPr>
      <w:color w:val="404040" w:themeColor="text1" w:themeTint="BF"/>
      <w:sz w:val="22"/>
    </w:rPr>
  </w:style>
  <w:style w:type="paragraph" w:customStyle="1" w:styleId="Ancredugraphisme">
    <w:name w:val="Ancre du graphisme"/>
    <w:basedOn w:val="Normal"/>
    <w:uiPriority w:val="7"/>
    <w:qFormat/>
    <w:rsid w:val="00DD5F82"/>
    <w:rPr>
      <w:sz w:val="2"/>
    </w:rPr>
  </w:style>
  <w:style w:type="paragraph" w:styleId="Sansinterligne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-3\AppData\Roaming\Microsoft\Templates\Lettre%20de%20motivation%20moderne%20de%20b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D8FA9996734C6A87E4C681D7F867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16274F-613B-4BE4-A174-5FAD55DF51B0}"/>
      </w:docPartPr>
      <w:docPartBody>
        <w:p w:rsidR="00000000" w:rsidRDefault="00000000">
          <w:pPr>
            <w:pStyle w:val="66D8FA9996734C6A87E4C681D7F86700"/>
          </w:pPr>
          <w:r w:rsidRPr="00605A5B">
            <w:rPr>
              <w:noProof/>
              <w:lang w:bidi="fr-FR"/>
            </w:rPr>
            <w:t>Coordonnées</w:t>
          </w:r>
        </w:p>
      </w:docPartBody>
    </w:docPart>
    <w:docPart>
      <w:docPartPr>
        <w:name w:val="EC52FDC4DF194D3D9DCD91F7D7944A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B7F787-9902-430F-BFAD-F377E6D87736}"/>
      </w:docPartPr>
      <w:docPartBody>
        <w:p w:rsidR="00000000" w:rsidRDefault="00000000">
          <w:pPr>
            <w:pStyle w:val="EC52FDC4DF194D3D9DCD91F7D7944ABC"/>
          </w:pPr>
          <w:r>
            <w:rPr>
              <w:noProof/>
              <w:lang w:bidi="fr-FR"/>
            </w:rPr>
            <w:t>Bonjour</w:t>
          </w:r>
        </w:p>
      </w:docPartBody>
    </w:docPart>
    <w:docPart>
      <w:docPartPr>
        <w:name w:val="3C356C3A88CE4717A96452918D8F77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53509B-ADB8-4539-9ED9-DAE1CEE58D3A}"/>
      </w:docPartPr>
      <w:docPartBody>
        <w:p w:rsidR="00000000" w:rsidRDefault="00000000">
          <w:pPr>
            <w:pStyle w:val="3C356C3A88CE4717A96452918D8F7705"/>
          </w:pPr>
          <w:r>
            <w:rPr>
              <w:noProof/>
              <w:lang w:bidi="fr-FR"/>
            </w:rPr>
            <w:t>Je vous remercie d’avoir pris le temps de lire mon CV. Je suis impatient de vous rencontrer.</w:t>
          </w:r>
        </w:p>
      </w:docPartBody>
    </w:docPart>
    <w:docPart>
      <w:docPartPr>
        <w:name w:val="4DEEBAA87E91472D86770CBFFF376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493AA-8203-4963-B53E-C36BC1139786}"/>
      </w:docPartPr>
      <w:docPartBody>
        <w:p w:rsidR="00000000" w:rsidRDefault="00000000">
          <w:pPr>
            <w:pStyle w:val="4DEEBAA87E91472D86770CBFFF3764F9"/>
          </w:pPr>
          <w:r w:rsidRPr="00DD5F82">
            <w:rPr>
              <w:rStyle w:val="Accentuation"/>
              <w:noProof/>
              <w:lang w:bidi="fr-FR"/>
            </w:rPr>
            <w:t>Cordialement,</w:t>
          </w:r>
        </w:p>
      </w:docPartBody>
    </w:docPart>
    <w:docPart>
      <w:docPartPr>
        <w:name w:val="047CA70AC97E4A9EBC14DD8E3B61B8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0CFCC5-4667-4C16-B973-BA8C6A487FF2}"/>
      </w:docPartPr>
      <w:docPartBody>
        <w:p w:rsidR="00000000" w:rsidRDefault="00000000">
          <w:pPr>
            <w:pStyle w:val="047CA70AC97E4A9EBC14DD8E3B61B859"/>
          </w:pPr>
          <w:r w:rsidRPr="00DD5F82">
            <w:rPr>
              <w:rStyle w:val="Accentuation"/>
              <w:noProof/>
              <w:lang w:bidi="fr-FR"/>
            </w:rPr>
            <w:t>Pièce jointe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E"/>
    <w:rsid w:val="003D22AE"/>
    <w:rsid w:val="004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467C3B1EE84D67915E9EE7F78E0CCD">
    <w:name w:val="89467C3B1EE84D67915E9EE7F78E0CCD"/>
  </w:style>
  <w:style w:type="character" w:styleId="Accentuation">
    <w:name w:val="Emphasis"/>
    <w:uiPriority w:val="20"/>
    <w:qFormat/>
    <w:rPr>
      <w:color w:val="5B9BD5" w:themeColor="accent5"/>
    </w:rPr>
  </w:style>
  <w:style w:type="paragraph" w:customStyle="1" w:styleId="5DF9C48F813C47EFA528D020FB6ED2B2">
    <w:name w:val="5DF9C48F813C47EFA528D020FB6ED2B2"/>
  </w:style>
  <w:style w:type="paragraph" w:customStyle="1" w:styleId="8B77F4746DF54156AB52B3C49C7749D9">
    <w:name w:val="8B77F4746DF54156AB52B3C49C7749D9"/>
  </w:style>
  <w:style w:type="paragraph" w:customStyle="1" w:styleId="66D8FA9996734C6A87E4C681D7F86700">
    <w:name w:val="66D8FA9996734C6A87E4C681D7F86700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kern w:val="0"/>
      <w:szCs w:val="24"/>
      <w:lang w:eastAsia="en-US"/>
      <w14:ligatures w14:val="none"/>
    </w:rPr>
  </w:style>
  <w:style w:type="paragraph" w:customStyle="1" w:styleId="C6EFE7E8F3C44BFC9F3156CE567B3745">
    <w:name w:val="C6EFE7E8F3C44BFC9F3156CE567B3745"/>
  </w:style>
  <w:style w:type="paragraph" w:customStyle="1" w:styleId="BFE9B0EC4EEB4357ADD1C47913A1047E">
    <w:name w:val="BFE9B0EC4EEB4357ADD1C47913A1047E"/>
  </w:style>
  <w:style w:type="paragraph" w:customStyle="1" w:styleId="4EFCA6C3AC9940FC94EA6B426D2A55E1">
    <w:name w:val="4EFCA6C3AC9940FC94EA6B426D2A55E1"/>
  </w:style>
  <w:style w:type="paragraph" w:customStyle="1" w:styleId="EC52FDC4DF194D3D9DCD91F7D7944ABC">
    <w:name w:val="EC52FDC4DF194D3D9DCD91F7D7944ABC"/>
  </w:style>
  <w:style w:type="paragraph" w:customStyle="1" w:styleId="7C98C43BA3FC4814AD901561E4CFB780">
    <w:name w:val="7C98C43BA3FC4814AD901561E4CFB780"/>
  </w:style>
  <w:style w:type="paragraph" w:customStyle="1" w:styleId="52C8E9E02AEC4363A99ADBF93267D7E3">
    <w:name w:val="52C8E9E02AEC4363A99ADBF93267D7E3"/>
  </w:style>
  <w:style w:type="paragraph" w:customStyle="1" w:styleId="829D1D9184E84A479AC7E7CA9DABCB02">
    <w:name w:val="829D1D9184E84A479AC7E7CA9DABCB02"/>
  </w:style>
  <w:style w:type="paragraph" w:customStyle="1" w:styleId="5492269858844E269D31472B64AA7B6F">
    <w:name w:val="5492269858844E269D31472B64AA7B6F"/>
  </w:style>
  <w:style w:type="paragraph" w:customStyle="1" w:styleId="51F43A67AF024377AA257CD63F369CDD">
    <w:name w:val="51F43A67AF024377AA257CD63F369CDD"/>
  </w:style>
  <w:style w:type="paragraph" w:customStyle="1" w:styleId="77C8CE88E56D4E0794953323F83742B2">
    <w:name w:val="77C8CE88E56D4E0794953323F83742B2"/>
  </w:style>
  <w:style w:type="paragraph" w:customStyle="1" w:styleId="A49011B44F754125A9783D54A5F5DBEA">
    <w:name w:val="A49011B44F754125A9783D54A5F5DBEA"/>
  </w:style>
  <w:style w:type="paragraph" w:customStyle="1" w:styleId="4DBE846CFCCB45EDBED20EC5C8E90D26">
    <w:name w:val="4DBE846CFCCB45EDBED20EC5C8E90D26"/>
  </w:style>
  <w:style w:type="paragraph" w:customStyle="1" w:styleId="3C356C3A88CE4717A96452918D8F7705">
    <w:name w:val="3C356C3A88CE4717A96452918D8F7705"/>
  </w:style>
  <w:style w:type="paragraph" w:customStyle="1" w:styleId="4DEEBAA87E91472D86770CBFFF3764F9">
    <w:name w:val="4DEEBAA87E91472D86770CBFFF3764F9"/>
  </w:style>
  <w:style w:type="paragraph" w:customStyle="1" w:styleId="2FBCF851E0BF444B97664299334D66E3">
    <w:name w:val="2FBCF851E0BF444B97664299334D66E3"/>
  </w:style>
  <w:style w:type="paragraph" w:customStyle="1" w:styleId="047CA70AC97E4A9EBC14DD8E3B61B859">
    <w:name w:val="047CA70AC97E4A9EBC14DD8E3B61B859"/>
  </w:style>
  <w:style w:type="paragraph" w:customStyle="1" w:styleId="4CBE3011259B448E9B434118CFE408B7">
    <w:name w:val="4CBE3011259B448E9B434118CFE408B7"/>
  </w:style>
  <w:style w:type="paragraph" w:customStyle="1" w:styleId="A601FF81C7504C07A6A6FBBA2A8BC693">
    <w:name w:val="A601FF81C7504C07A6A6FBBA2A8BC693"/>
  </w:style>
  <w:style w:type="paragraph" w:customStyle="1" w:styleId="1727561587E642CD88C88CC4782B3DBE">
    <w:name w:val="1727561587E642CD88C88CC4782B3DBE"/>
  </w:style>
  <w:style w:type="paragraph" w:customStyle="1" w:styleId="B68D3D0CEFDA410F8274E35C62F813B5">
    <w:name w:val="B68D3D0CEFDA410F8274E35C62F813B5"/>
  </w:style>
  <w:style w:type="paragraph" w:customStyle="1" w:styleId="61930CF338A442F99B793A32C54B4884">
    <w:name w:val="61930CF338A442F99B793A32C54B48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moderne de base.dotx</Template>
  <TotalTime>59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USER-3</dc:creator>
  <cp:keywords/>
  <dc:description/>
  <cp:lastModifiedBy>SOOPRAMANIEN VEEREN</cp:lastModifiedBy>
  <cp:revision>2</cp:revision>
  <dcterms:created xsi:type="dcterms:W3CDTF">2024-09-16T13:54:00Z</dcterms:created>
  <dcterms:modified xsi:type="dcterms:W3CDTF">2024-09-16T14:55:00Z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