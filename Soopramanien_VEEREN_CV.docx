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90"/>
        <w:gridCol w:w="2882"/>
        <w:gridCol w:w="4130"/>
        <w:gridCol w:w="2874"/>
        <w:gridCol w:w="290"/>
      </w:tblGrid>
      <w:tr w:rsidR="007A5E3C" w:rsidRPr="009C047D" w14:paraId="3E47B28A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39A00B10" w14:textId="54814356" w:rsidR="00605A5B" w:rsidRPr="009C047D" w:rsidRDefault="00605A5B">
            <w:pPr>
              <w:rPr>
                <w:noProof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4BD540C0" w14:textId="377CB13F" w:rsidR="00605A5B" w:rsidRPr="0095382B" w:rsidRDefault="00E36BCE" w:rsidP="00605A5B">
            <w:pPr>
              <w:pStyle w:val="Titre"/>
              <w:rPr>
                <w:rFonts w:ascii="Calibri" w:hAnsi="Calibri" w:cs="Calibri"/>
                <w:i/>
                <w:iCs/>
                <w:noProof/>
                <w:sz w:val="56"/>
                <w:szCs w:val="56"/>
              </w:rPr>
            </w:pPr>
            <w:r w:rsidRPr="00E36BCE">
              <w:rPr>
                <w:rFonts w:ascii="Calibri" w:hAnsi="Calibri" w:cs="Calibri"/>
                <w:i/>
                <w:i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9AFF528" wp14:editId="317C5618">
                      <wp:simplePos x="0" y="0"/>
                      <wp:positionH relativeFrom="column">
                        <wp:posOffset>-90170</wp:posOffset>
                      </wp:positionH>
                      <wp:positionV relativeFrom="page">
                        <wp:posOffset>0</wp:posOffset>
                      </wp:positionV>
                      <wp:extent cx="6452235" cy="482600"/>
                      <wp:effectExtent l="0" t="0" r="5715" b="0"/>
                      <wp:wrapSquare wrapText="bothSides"/>
                      <wp:docPr id="117883072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52235" cy="482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CFDA0A" w14:textId="46BB8B22" w:rsidR="00E36BCE" w:rsidRPr="00013B83" w:rsidRDefault="00E36BCE">
                                  <w:pPr>
                                    <w:rPr>
                                      <w:color w:val="A0B6AD" w:themeColor="accent5" w:themeTint="99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AFF5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7.1pt;margin-top:0;width:508.05pt;height:3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" fillcolor="#a0b6ad [1944]" stroked="f">
                      <v:textbox>
                        <w:txbxContent>
                          <w:p w14:paraId="37CFDA0A" w14:textId="46BB8B22" w:rsidR="00E36BCE" w:rsidRPr="00013B83" w:rsidRDefault="00E36BCE">
                            <w:pPr>
                              <w:rPr>
                                <w:color w:val="A0B6AD" w:themeColor="accent5" w:themeTint="99"/>
                              </w:rPr>
                            </w:pP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0C66D8" w:rsidRPr="0095382B">
              <w:rPr>
                <w:rFonts w:ascii="Calibri" w:hAnsi="Calibri" w:cs="Calibri"/>
                <w:i/>
                <w:iCs/>
                <w:noProof/>
                <w:sz w:val="56"/>
                <w:szCs w:val="56"/>
              </w:rPr>
              <w:t>Soopramanien</w:t>
            </w:r>
            <w:r w:rsidR="00A77921" w:rsidRPr="0095382B">
              <w:rPr>
                <w:rFonts w:ascii="Calibri" w:hAnsi="Calibri" w:cs="Calibri"/>
                <w:i/>
                <w:iCs/>
                <w:noProof/>
                <w:sz w:val="56"/>
                <w:szCs w:val="56"/>
                <w:lang w:bidi="fr-FR"/>
              </w:rPr>
              <w:t xml:space="preserve"> </w:t>
            </w:r>
            <w:r w:rsidR="000C66D8" w:rsidRPr="00EF1340">
              <w:rPr>
                <w:rStyle w:val="Accentuation"/>
                <w:rFonts w:ascii="Calibri" w:hAnsi="Calibri" w:cs="Calibri"/>
                <w:b/>
                <w:bCs/>
                <w:i/>
                <w:iCs/>
                <w:noProof/>
                <w:sz w:val="56"/>
                <w:szCs w:val="56"/>
              </w:rPr>
              <w:t>VEEREN</w:t>
            </w:r>
          </w:p>
          <w:p w14:paraId="4663D8B0" w14:textId="77777777" w:rsidR="00605A5B" w:rsidRDefault="000C66D8" w:rsidP="00A77921">
            <w:pPr>
              <w:pStyle w:val="Sous-titre"/>
              <w:rPr>
                <w:rFonts w:ascii="Calibri" w:hAnsi="Calibri" w:cs="Calibri"/>
                <w:b w:val="0"/>
                <w:bCs/>
                <w:i/>
                <w:iCs/>
                <w:noProof/>
                <w:sz w:val="40"/>
                <w:szCs w:val="40"/>
              </w:rPr>
            </w:pPr>
            <w:r w:rsidRPr="0095382B">
              <w:rPr>
                <w:rFonts w:ascii="Calibri" w:hAnsi="Calibri" w:cs="Calibri"/>
                <w:b w:val="0"/>
                <w:bCs/>
                <w:i/>
                <w:iCs/>
                <w:noProof/>
                <w:sz w:val="40"/>
                <w:szCs w:val="40"/>
              </w:rPr>
              <w:t>Concepteur développeur d’application</w:t>
            </w:r>
          </w:p>
          <w:p w14:paraId="4F21DAB8" w14:textId="43A55006" w:rsidR="001F1CB2" w:rsidRPr="001F1CB2" w:rsidRDefault="001F1CB2" w:rsidP="001F1CB2"/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60D09DEF" w14:textId="77777777" w:rsidR="00605A5B" w:rsidRPr="000C66D8" w:rsidRDefault="00605A5B">
            <w:pPr>
              <w:rPr>
                <w:rFonts w:ascii="Calibri" w:hAnsi="Calibri" w:cs="Calibri"/>
                <w:noProof/>
              </w:rPr>
            </w:pPr>
          </w:p>
        </w:tc>
      </w:tr>
      <w:tr w:rsidR="00E36BCE" w:rsidRPr="009C047D" w14:paraId="28FAC3F4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5F99345E" w14:textId="226D7BBD" w:rsidR="00F4501B" w:rsidRPr="000C66D8" w:rsidRDefault="00F4501B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37AEAFE" w14:textId="5608237A" w:rsidR="00F4501B" w:rsidRPr="000C66D8" w:rsidRDefault="00F4501B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6D95DAE0" w14:textId="77777777" w:rsidR="00F4501B" w:rsidRPr="000C66D8" w:rsidRDefault="00F4501B">
            <w:pPr>
              <w:rPr>
                <w:rFonts w:ascii="Calibri" w:hAnsi="Calibri" w:cs="Calibri"/>
                <w:noProof/>
              </w:rPr>
            </w:pPr>
          </w:p>
        </w:tc>
      </w:tr>
      <w:tr w:rsidR="00E36BCE" w:rsidRPr="009C047D" w14:paraId="5256B251" w14:textId="77777777" w:rsidTr="005C02AC">
        <w:trPr>
          <w:trHeight w:val="19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373C35CB" w14:textId="0A5DCDF6" w:rsidR="00605A5B" w:rsidRPr="0095382B" w:rsidRDefault="00EF1340" w:rsidP="00605A5B">
            <w:pPr>
              <w:pStyle w:val="Titre1"/>
              <w:rPr>
                <w:rFonts w:ascii="Calibri" w:hAnsi="Calibri" w:cs="Calibri"/>
                <w:i/>
                <w:iCs/>
                <w:noProof/>
              </w:rPr>
            </w:pPr>
            <w:r>
              <w:rPr>
                <w:rFonts w:ascii="Calibri" w:hAnsi="Calibri" w:cs="Calibri"/>
                <w:i/>
                <w:iCs/>
                <w:noProof/>
              </w:rPr>
              <w:t>COORDONNEES</w:t>
            </w:r>
          </w:p>
          <w:p w14:paraId="012DB54E" w14:textId="3B421734" w:rsidR="0047169D" w:rsidRPr="0095382B" w:rsidRDefault="0047169D" w:rsidP="0047169D">
            <w:pPr>
              <w:pStyle w:val="TextLef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 xml:space="preserve">24 place de la Chapelle </w:t>
            </w:r>
          </w:p>
          <w:p w14:paraId="3F583E81" w14:textId="12B628EA" w:rsidR="00C1095A" w:rsidRPr="0095382B" w:rsidRDefault="0047169D" w:rsidP="0047169D">
            <w:pPr>
              <w:pStyle w:val="TextLef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>75018 Paris</w:t>
            </w:r>
          </w:p>
          <w:p w14:paraId="3762BB5F" w14:textId="6BE5C7C2" w:rsidR="00C1095A" w:rsidRPr="0095382B" w:rsidRDefault="0047169D" w:rsidP="00C1095A">
            <w:pPr>
              <w:pStyle w:val="TextLef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>07 64 83 22 33</w:t>
            </w:r>
          </w:p>
          <w:p w14:paraId="0950EBD2" w14:textId="3AEB09C8" w:rsidR="0047169D" w:rsidRPr="0095382B" w:rsidRDefault="0047169D" w:rsidP="00C1095A">
            <w:pPr>
              <w:pStyle w:val="TextLef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>veeren@free.fr</w:t>
            </w:r>
          </w:p>
          <w:p w14:paraId="61BB038D" w14:textId="0F4A57CC" w:rsidR="00C1095A" w:rsidRPr="0095382B" w:rsidRDefault="0047169D" w:rsidP="00C1095A">
            <w:pPr>
              <w:pStyle w:val="TextLef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 xml:space="preserve"> 49 ans</w:t>
            </w:r>
          </w:p>
          <w:p w14:paraId="5E842278" w14:textId="6BCA12F2" w:rsidR="00605A5B" w:rsidRPr="000C66D8" w:rsidRDefault="00605A5B" w:rsidP="00605A5B">
            <w:pPr>
              <w:pStyle w:val="TextLeft"/>
              <w:rPr>
                <w:rFonts w:ascii="Calibri" w:hAnsi="Calibri" w:cs="Calibri"/>
                <w:noProof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E2B452A" w14:textId="330E1D3E" w:rsidR="00605A5B" w:rsidRPr="0095382B" w:rsidRDefault="00EF1340" w:rsidP="00605A5B">
            <w:pPr>
              <w:pStyle w:val="Titre2"/>
              <w:rPr>
                <w:rFonts w:ascii="Calibri" w:hAnsi="Calibri" w:cs="Calibri"/>
                <w:i/>
                <w:iCs/>
                <w:noProof/>
              </w:rPr>
            </w:pPr>
            <w:r>
              <w:rPr>
                <w:rFonts w:ascii="Calibri" w:hAnsi="Calibri" w:cs="Calibri"/>
                <w:i/>
                <w:iCs/>
                <w:noProof/>
              </w:rPr>
              <w:t>OBJECTIF</w:t>
            </w:r>
          </w:p>
          <w:p w14:paraId="2D09217E" w14:textId="7A9F6D09" w:rsidR="00605A5B" w:rsidRPr="000C66D8" w:rsidRDefault="000C66D8" w:rsidP="006E70D3">
            <w:pPr>
              <w:pStyle w:val="TextRight"/>
              <w:rPr>
                <w:rFonts w:ascii="Calibri" w:hAnsi="Calibri" w:cs="Calibri"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 xml:space="preserve">Je </w:t>
            </w:r>
            <w:r w:rsidR="007A5E3C">
              <w:rPr>
                <w:rFonts w:ascii="Calibri" w:hAnsi="Calibri" w:cs="Calibri"/>
                <w:i/>
                <w:iCs/>
                <w:noProof/>
              </w:rPr>
              <w:t>re</w:t>
            </w:r>
            <w:r w:rsidRPr="0095382B">
              <w:rPr>
                <w:rFonts w:ascii="Calibri" w:hAnsi="Calibri" w:cs="Calibri"/>
                <w:i/>
                <w:iCs/>
                <w:noProof/>
              </w:rPr>
              <w:t xml:space="preserve">cherche </w:t>
            </w:r>
            <w:r w:rsidR="007A5E3C">
              <w:rPr>
                <w:rFonts w:ascii="Calibri" w:hAnsi="Calibri" w:cs="Calibri"/>
                <w:i/>
                <w:iCs/>
                <w:noProof/>
              </w:rPr>
              <w:t>une structure prête à m’accueillir pour effectuer une période d’application en entreprise afin de pouvoir mettre en pratiques les compétences nouvellement acquises et avoir un projet sérieux à concevoir ou à développer. Projet que je présenterais pour le passage du titre.</w:t>
            </w:r>
          </w:p>
        </w:tc>
      </w:tr>
      <w:tr w:rsidR="00E36BCE" w:rsidRPr="009C047D" w14:paraId="42E4C53B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6303BB92" w14:textId="679BA868" w:rsidR="000E1D44" w:rsidRPr="0095382B" w:rsidRDefault="00EF1340" w:rsidP="000E1D44">
            <w:pPr>
              <w:pStyle w:val="Titre1"/>
              <w:rPr>
                <w:rFonts w:ascii="Calibri" w:hAnsi="Calibri" w:cs="Calibri"/>
                <w:i/>
                <w:iCs/>
                <w:noProof/>
              </w:rPr>
            </w:pPr>
            <w:r>
              <w:rPr>
                <w:rFonts w:ascii="Calibri" w:hAnsi="Calibri" w:cs="Calibri"/>
                <w:i/>
                <w:iCs/>
                <w:noProof/>
              </w:rPr>
              <w:t>FORMATIONS</w:t>
            </w:r>
          </w:p>
          <w:p w14:paraId="521AE72D" w14:textId="7A3CCE5A" w:rsidR="00E36BCE" w:rsidRDefault="005830CC" w:rsidP="005830CC">
            <w:pPr>
              <w:pStyle w:val="TextLef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 xml:space="preserve">Concepteur développeur d’application </w:t>
            </w:r>
          </w:p>
          <w:p w14:paraId="4A60FD7E" w14:textId="28712153" w:rsidR="005830CC" w:rsidRPr="0095382B" w:rsidRDefault="005830CC" w:rsidP="005830CC">
            <w:pPr>
              <w:pStyle w:val="TextLef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 xml:space="preserve">06/2025 </w:t>
            </w:r>
          </w:p>
          <w:p w14:paraId="0ECB8A42" w14:textId="76CED272" w:rsidR="005830CC" w:rsidRPr="0095382B" w:rsidRDefault="005830CC" w:rsidP="005830CC">
            <w:pPr>
              <w:pStyle w:val="TextLef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 xml:space="preserve">Développeur web et web mobile 12/2023 </w:t>
            </w:r>
          </w:p>
          <w:p w14:paraId="2AC186E1" w14:textId="4605CD24" w:rsidR="000E1D44" w:rsidRPr="000C66D8" w:rsidRDefault="007A5E3C" w:rsidP="005830CC">
            <w:pPr>
              <w:pStyle w:val="TextLeft"/>
              <w:rPr>
                <w:rFonts w:ascii="Calibri" w:hAnsi="Calibri" w:cs="Calibri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88FEB85" wp14:editId="44391FA9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582403</wp:posOffset>
                      </wp:positionV>
                      <wp:extent cx="1966822" cy="3440486"/>
                      <wp:effectExtent l="0" t="0" r="0" b="762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6822" cy="34404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45F6C1" w14:textId="3302BC32" w:rsidR="00563582" w:rsidRDefault="00EF1340" w:rsidP="001F1CB2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alibri" w:eastAsia="Arial" w:hAnsi="Calibri" w:cs="Calibri"/>
                                      <w:b/>
                                      <w:i/>
                                      <w:iCs/>
                                      <w:noProof/>
                                      <w:color w:val="648276" w:themeColor="accent5"/>
                                      <w:sz w:val="28"/>
                                    </w:rPr>
                                  </w:pPr>
                                  <w:r w:rsidRPr="00EF1340">
                                    <w:rPr>
                                      <w:rFonts w:ascii="Calibri" w:eastAsia="Arial" w:hAnsi="Calibri" w:cs="Calibri"/>
                                      <w:b/>
                                      <w:i/>
                                      <w:iCs/>
                                      <w:noProof/>
                                      <w:color w:val="648276" w:themeColor="accent5"/>
                                      <w:sz w:val="28"/>
                                    </w:rPr>
                                    <w:t>LOGICIELS</w:t>
                                  </w:r>
                                </w:p>
                                <w:p w14:paraId="660D25AF" w14:textId="77777777" w:rsidR="00563582" w:rsidRPr="00563582" w:rsidRDefault="00563582" w:rsidP="00563582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 w:rsidRPr="00563582"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  <w:t>HTML5</w:t>
                                  </w:r>
                                  <w:r w:rsidRPr="00563582"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  <w:t xml:space="preserve"> / </w:t>
                                  </w:r>
                                  <w:r w:rsidRPr="00563582"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  <w:t>CSS3</w:t>
                                  </w:r>
                                </w:p>
                                <w:p w14:paraId="7C50641B" w14:textId="23E6BDD4" w:rsidR="00563582" w:rsidRPr="00563582" w:rsidRDefault="00563582" w:rsidP="00563582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 w:rsidRPr="00563582"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  <w:t xml:space="preserve">JAVASCRIPT </w:t>
                                  </w:r>
                                </w:p>
                                <w:p w14:paraId="0A8E7288" w14:textId="77777777" w:rsidR="00563582" w:rsidRPr="00563582" w:rsidRDefault="00563582" w:rsidP="00563582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 w:rsidRPr="00563582"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  <w:t xml:space="preserve">PHP7 </w:t>
                                  </w:r>
                                </w:p>
                                <w:p w14:paraId="6043A03F" w14:textId="77777777" w:rsidR="00563582" w:rsidRPr="00563582" w:rsidRDefault="00563582" w:rsidP="00563582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 w:rsidRPr="00563582"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  <w:t xml:space="preserve">JAVA </w:t>
                                  </w:r>
                                </w:p>
                                <w:p w14:paraId="276CE598" w14:textId="77777777" w:rsidR="00563582" w:rsidRDefault="00563582" w:rsidP="00563582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 w:rsidRPr="00563582"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  <w:t xml:space="preserve">BOOTSTRAP5 </w:t>
                                  </w:r>
                                </w:p>
                                <w:p w14:paraId="4B035D4E" w14:textId="128467FB" w:rsidR="00E36BCE" w:rsidRDefault="00E36BCE" w:rsidP="00563582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  <w:t>WAMP</w:t>
                                  </w:r>
                                </w:p>
                                <w:p w14:paraId="65DB0CFC" w14:textId="2DE56F9C" w:rsidR="001F1CB2" w:rsidRPr="001F1CB2" w:rsidRDefault="00E36BCE" w:rsidP="001F1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spacing w:line="360" w:lineRule="auto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  <w:t>LARAGON</w:t>
                                  </w:r>
                                </w:p>
                                <w:p w14:paraId="6C7EEE7C" w14:textId="102FCD68" w:rsidR="00EF1340" w:rsidRDefault="00EF1340" w:rsidP="001F1CB2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648276" w:themeColor="accent5"/>
                                      <w:sz w:val="28"/>
                                      <w:szCs w:val="28"/>
                                    </w:rPr>
                                  </w:pPr>
                                  <w:r w:rsidRPr="00EF134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648276" w:themeColor="accent5"/>
                                      <w:sz w:val="28"/>
                                      <w:szCs w:val="28"/>
                                    </w:rPr>
                                    <w:t>ENVIRONNEMENT</w:t>
                                  </w:r>
                                </w:p>
                                <w:p w14:paraId="2374BF4F" w14:textId="77777777" w:rsidR="00563582" w:rsidRPr="00563582" w:rsidRDefault="00563582" w:rsidP="00563582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 w:rsidRPr="00563582"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  <w:t>BDD  HEBERGEMENT</w:t>
                                  </w:r>
                                </w:p>
                                <w:p w14:paraId="1CFC288E" w14:textId="64A8DAC6" w:rsidR="00563582" w:rsidRPr="00E36BCE" w:rsidRDefault="001F1CB2" w:rsidP="00E36BCE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  <w:t>PHPMYADMIN</w:t>
                                  </w:r>
                                </w:p>
                                <w:p w14:paraId="10AC86BD" w14:textId="58E58721" w:rsidR="00563582" w:rsidRDefault="00563582" w:rsidP="00563582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 w:rsidRPr="00563582"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  <w:t xml:space="preserve">GIT GITHUB </w:t>
                                  </w:r>
                                </w:p>
                                <w:p w14:paraId="5C9E7287" w14:textId="77777777" w:rsidR="00E36BCE" w:rsidRPr="00E36BCE" w:rsidRDefault="00E36BCE" w:rsidP="00E36BCE">
                                  <w:pPr>
                                    <w:pStyle w:val="Paragraphedeliste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</w:p>
                                <w:p w14:paraId="11C20DF7" w14:textId="18BF594C" w:rsidR="00E36BCE" w:rsidRPr="00E36BCE" w:rsidRDefault="00E36BCE" w:rsidP="001F1CB2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648276" w:themeColor="accent5"/>
                                      <w:sz w:val="28"/>
                                      <w:szCs w:val="28"/>
                                    </w:rPr>
                                  </w:pPr>
                                  <w:r w:rsidRPr="00E36BCE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648276" w:themeColor="accent5"/>
                                      <w:sz w:val="28"/>
                                      <w:szCs w:val="28"/>
                                    </w:rPr>
                                    <w:t>IDE</w:t>
                                  </w:r>
                                </w:p>
                                <w:p w14:paraId="3C2174ED" w14:textId="22B809B8" w:rsidR="00E36BCE" w:rsidRPr="00563582" w:rsidRDefault="00E36BCE" w:rsidP="00563582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  <w:t>INTELLIJ</w:t>
                                  </w:r>
                                </w:p>
                                <w:p w14:paraId="3C687789" w14:textId="1396C17A" w:rsidR="00563582" w:rsidRDefault="00563582" w:rsidP="00563582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 w:rsidRPr="00563582"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  <w:t xml:space="preserve">VISUAL STUDIO CODE </w:t>
                                  </w:r>
                                </w:p>
                                <w:p w14:paraId="45B9A826" w14:textId="380B38F1" w:rsidR="00563582" w:rsidRPr="00E36BCE" w:rsidRDefault="00563582" w:rsidP="00E36BCE">
                                  <w:pPr>
                                    <w:ind w:left="425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noProof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</w:p>
                                <w:p w14:paraId="7627F1C9" w14:textId="77777777" w:rsidR="00563582" w:rsidRDefault="0056358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FEB85" id="_x0000_s1027" type="#_x0000_t202" style="position:absolute;left:0;text-align:left;margin-left:-6.25pt;margin-top:45.85pt;width:154.85pt;height:27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" stroked="f">
                      <v:textbox>
                        <w:txbxContent>
                          <w:p w14:paraId="4945F6C1" w14:textId="3302BC32" w:rsidR="00563582" w:rsidRDefault="00EF1340" w:rsidP="001F1CB2">
                            <w:pPr>
                              <w:spacing w:line="360" w:lineRule="auto"/>
                              <w:jc w:val="right"/>
                              <w:rPr>
                                <w:rFonts w:ascii="Calibri" w:eastAsia="Arial" w:hAnsi="Calibri" w:cs="Calibri"/>
                                <w:b/>
                                <w:i/>
                                <w:iCs/>
                                <w:noProof/>
                                <w:color w:val="648276" w:themeColor="accent5"/>
                                <w:sz w:val="28"/>
                              </w:rPr>
                            </w:pPr>
                            <w:r w:rsidRPr="00EF1340">
                              <w:rPr>
                                <w:rFonts w:ascii="Calibri" w:eastAsia="Arial" w:hAnsi="Calibri" w:cs="Calibri"/>
                                <w:b/>
                                <w:i/>
                                <w:iCs/>
                                <w:noProof/>
                                <w:color w:val="648276" w:themeColor="accent5"/>
                                <w:sz w:val="28"/>
                              </w:rPr>
                              <w:t>LOGICIELS</w:t>
                            </w:r>
                          </w:p>
                          <w:p w14:paraId="660D25AF" w14:textId="77777777" w:rsidR="00563582" w:rsidRPr="00563582" w:rsidRDefault="00563582" w:rsidP="0056358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</w:pPr>
                            <w:r w:rsidRPr="00563582"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  <w:t>HTML5</w:t>
                            </w:r>
                            <w:r w:rsidRPr="00563582"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  <w:t xml:space="preserve"> / </w:t>
                            </w:r>
                            <w:r w:rsidRPr="00563582"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  <w:t>CSS3</w:t>
                            </w:r>
                          </w:p>
                          <w:p w14:paraId="7C50641B" w14:textId="23E6BDD4" w:rsidR="00563582" w:rsidRPr="00563582" w:rsidRDefault="00563582" w:rsidP="0056358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</w:pPr>
                            <w:r w:rsidRPr="00563582"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  <w:t xml:space="preserve">JAVASCRIPT </w:t>
                            </w:r>
                          </w:p>
                          <w:p w14:paraId="0A8E7288" w14:textId="77777777" w:rsidR="00563582" w:rsidRPr="00563582" w:rsidRDefault="00563582" w:rsidP="0056358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</w:pPr>
                            <w:r w:rsidRPr="00563582"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  <w:t xml:space="preserve">PHP7 </w:t>
                            </w:r>
                          </w:p>
                          <w:p w14:paraId="6043A03F" w14:textId="77777777" w:rsidR="00563582" w:rsidRPr="00563582" w:rsidRDefault="00563582" w:rsidP="0056358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</w:pPr>
                            <w:r w:rsidRPr="00563582"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  <w:t xml:space="preserve">JAVA </w:t>
                            </w:r>
                          </w:p>
                          <w:p w14:paraId="276CE598" w14:textId="77777777" w:rsidR="00563582" w:rsidRDefault="00563582" w:rsidP="0056358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</w:pPr>
                            <w:r w:rsidRPr="00563582"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  <w:t xml:space="preserve">BOOTSTRAP5 </w:t>
                            </w:r>
                          </w:p>
                          <w:p w14:paraId="4B035D4E" w14:textId="128467FB" w:rsidR="00E36BCE" w:rsidRDefault="00E36BCE" w:rsidP="0056358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  <w:t>WAMP</w:t>
                            </w:r>
                          </w:p>
                          <w:p w14:paraId="65DB0CFC" w14:textId="2DE56F9C" w:rsidR="001F1CB2" w:rsidRPr="001F1CB2" w:rsidRDefault="00E36BCE" w:rsidP="001F1CB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  <w:t>LARAGON</w:t>
                            </w:r>
                          </w:p>
                          <w:p w14:paraId="6C7EEE7C" w14:textId="102FCD68" w:rsidR="00EF1340" w:rsidRDefault="00EF1340" w:rsidP="001F1CB2">
                            <w:pPr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noProof/>
                                <w:color w:val="648276" w:themeColor="accent5"/>
                                <w:sz w:val="28"/>
                                <w:szCs w:val="28"/>
                              </w:rPr>
                            </w:pPr>
                            <w:r w:rsidRPr="00EF134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noProof/>
                                <w:color w:val="648276" w:themeColor="accent5"/>
                                <w:sz w:val="28"/>
                                <w:szCs w:val="28"/>
                              </w:rPr>
                              <w:t>ENVIRONNEMENT</w:t>
                            </w:r>
                          </w:p>
                          <w:p w14:paraId="2374BF4F" w14:textId="77777777" w:rsidR="00563582" w:rsidRPr="00563582" w:rsidRDefault="00563582" w:rsidP="0056358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</w:pPr>
                            <w:r w:rsidRPr="00563582"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  <w:t>BDD  HEBERGEMENT</w:t>
                            </w:r>
                          </w:p>
                          <w:p w14:paraId="1CFC288E" w14:textId="64A8DAC6" w:rsidR="00563582" w:rsidRPr="00E36BCE" w:rsidRDefault="001F1CB2" w:rsidP="00E36BCE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  <w:t>PHPMYADMIN</w:t>
                            </w:r>
                          </w:p>
                          <w:p w14:paraId="10AC86BD" w14:textId="58E58721" w:rsidR="00563582" w:rsidRDefault="00563582" w:rsidP="0056358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</w:pPr>
                            <w:r w:rsidRPr="00563582"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  <w:t xml:space="preserve">GIT GITHUB </w:t>
                            </w:r>
                          </w:p>
                          <w:p w14:paraId="5C9E7287" w14:textId="77777777" w:rsidR="00E36BCE" w:rsidRPr="00E36BCE" w:rsidRDefault="00E36BCE" w:rsidP="00E36BCE">
                            <w:pPr>
                              <w:pStyle w:val="Paragraphedeliste"/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  <w:p w14:paraId="11C20DF7" w14:textId="18BF594C" w:rsidR="00E36BCE" w:rsidRPr="00E36BCE" w:rsidRDefault="00E36BCE" w:rsidP="001F1CB2">
                            <w:pPr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noProof/>
                                <w:color w:val="648276" w:themeColor="accent5"/>
                                <w:sz w:val="28"/>
                                <w:szCs w:val="28"/>
                              </w:rPr>
                            </w:pPr>
                            <w:r w:rsidRPr="00E36BCE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noProof/>
                                <w:color w:val="648276" w:themeColor="accent5"/>
                                <w:sz w:val="28"/>
                                <w:szCs w:val="28"/>
                              </w:rPr>
                              <w:t>IDE</w:t>
                            </w:r>
                          </w:p>
                          <w:p w14:paraId="3C2174ED" w14:textId="22B809B8" w:rsidR="00E36BCE" w:rsidRPr="00563582" w:rsidRDefault="00E36BCE" w:rsidP="0056358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  <w:t>INTELLIJ</w:t>
                            </w:r>
                          </w:p>
                          <w:p w14:paraId="3C687789" w14:textId="1396C17A" w:rsidR="00563582" w:rsidRDefault="00563582" w:rsidP="0056358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</w:pPr>
                            <w:r w:rsidRPr="00563582"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  <w:t xml:space="preserve">VISUAL STUDIO CODE </w:t>
                            </w:r>
                          </w:p>
                          <w:p w14:paraId="45B9A826" w14:textId="380B38F1" w:rsidR="00563582" w:rsidRPr="00E36BCE" w:rsidRDefault="00563582" w:rsidP="00E36BCE">
                            <w:pPr>
                              <w:ind w:left="425"/>
                              <w:rPr>
                                <w:rFonts w:ascii="Calibri" w:hAnsi="Calibri" w:cs="Calibri"/>
                                <w:i/>
                                <w:iCs/>
                                <w:noProof/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  <w:p w14:paraId="7627F1C9" w14:textId="77777777" w:rsidR="00563582" w:rsidRDefault="00563582"/>
                        </w:txbxContent>
                      </v:textbox>
                    </v:shape>
                  </w:pict>
                </mc:Fallback>
              </mc:AlternateContent>
            </w:r>
            <w:r w:rsidR="005830CC" w:rsidRPr="0095382B">
              <w:rPr>
                <w:rFonts w:ascii="Calibri" w:hAnsi="Calibri" w:cs="Calibri"/>
                <w:i/>
                <w:iCs/>
                <w:noProof/>
              </w:rPr>
              <w:t>Technicien Assistance en Informatique 12/2017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D603636" w14:textId="09F69761" w:rsidR="00A77921" w:rsidRPr="0095382B" w:rsidRDefault="00EF1340" w:rsidP="00A77921">
            <w:pPr>
              <w:pStyle w:val="Titre2"/>
              <w:rPr>
                <w:rFonts w:ascii="Calibri" w:hAnsi="Calibri" w:cs="Calibri"/>
                <w:i/>
                <w:iCs/>
                <w:noProof/>
              </w:rPr>
            </w:pPr>
            <w:r>
              <w:rPr>
                <w:rFonts w:ascii="Calibri" w:hAnsi="Calibri" w:cs="Calibri"/>
                <w:i/>
                <w:iCs/>
                <w:noProof/>
              </w:rPr>
              <w:t>EXPERIENCES</w:t>
            </w:r>
          </w:p>
          <w:p w14:paraId="4F0C929A" w14:textId="44DADD34" w:rsidR="000E1D44" w:rsidRPr="0095382B" w:rsidRDefault="00F308B2" w:rsidP="00C40D0A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>04/2018-05/2022</w:t>
            </w:r>
          </w:p>
          <w:p w14:paraId="306107BF" w14:textId="68B6AA54" w:rsidR="000E1D44" w:rsidRPr="0095382B" w:rsidRDefault="00F308B2" w:rsidP="000E1D44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>FSE</w:t>
            </w:r>
            <w:r w:rsidR="000E1D44" w:rsidRPr="0095382B">
              <w:rPr>
                <w:rFonts w:ascii="Calibri" w:hAnsi="Calibri" w:cs="Calibri"/>
                <w:i/>
                <w:iCs/>
                <w:noProof/>
              </w:rPr>
              <w:t xml:space="preserve"> • </w:t>
            </w:r>
            <w:r w:rsidRPr="0095382B">
              <w:rPr>
                <w:rFonts w:ascii="Calibri" w:hAnsi="Calibri" w:cs="Calibri"/>
                <w:i/>
                <w:iCs/>
                <w:noProof/>
              </w:rPr>
              <w:t>Facteur service expert</w:t>
            </w:r>
            <w:r w:rsidR="000E1D44" w:rsidRPr="0095382B">
              <w:rPr>
                <w:rFonts w:ascii="Calibri" w:hAnsi="Calibri" w:cs="Calibri"/>
                <w:i/>
                <w:iCs/>
                <w:noProof/>
              </w:rPr>
              <w:t xml:space="preserve"> • </w:t>
            </w:r>
            <w:r w:rsidRPr="0095382B">
              <w:rPr>
                <w:rFonts w:ascii="Calibri" w:hAnsi="Calibri" w:cs="Calibri"/>
                <w:i/>
                <w:iCs/>
                <w:noProof/>
              </w:rPr>
              <w:t>La Poste</w:t>
            </w:r>
          </w:p>
          <w:p w14:paraId="1572F026" w14:textId="77777777" w:rsidR="000E1D44" w:rsidRPr="00C40D0A" w:rsidRDefault="000E1D44" w:rsidP="000E1D44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</w:p>
          <w:p w14:paraId="75739966" w14:textId="5B4E5505" w:rsidR="0057534A" w:rsidRPr="0095382B" w:rsidRDefault="00F308B2" w:rsidP="00C40D0A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>01/2012-09/2016</w:t>
            </w:r>
          </w:p>
          <w:p w14:paraId="6ED0D5B6" w14:textId="4601FE63" w:rsidR="0057534A" w:rsidRPr="0095382B" w:rsidRDefault="00F308B2" w:rsidP="0057534A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>Technicien</w:t>
            </w:r>
            <w:r w:rsidR="0057534A" w:rsidRPr="0095382B">
              <w:rPr>
                <w:rFonts w:ascii="Calibri" w:hAnsi="Calibri" w:cs="Calibri"/>
                <w:i/>
                <w:iCs/>
                <w:noProof/>
              </w:rPr>
              <w:t xml:space="preserve"> • </w:t>
            </w:r>
            <w:r w:rsidRPr="0095382B">
              <w:rPr>
                <w:rFonts w:ascii="Calibri" w:hAnsi="Calibri" w:cs="Calibri"/>
                <w:i/>
                <w:iCs/>
                <w:noProof/>
              </w:rPr>
              <w:t>Mécanique agricole/maraîchage</w:t>
            </w:r>
            <w:r w:rsidR="0057534A" w:rsidRPr="0095382B">
              <w:rPr>
                <w:rFonts w:ascii="Calibri" w:hAnsi="Calibri" w:cs="Calibri"/>
                <w:i/>
                <w:iCs/>
                <w:noProof/>
              </w:rPr>
              <w:t xml:space="preserve"> • </w:t>
            </w:r>
            <w:r w:rsidRPr="0095382B">
              <w:rPr>
                <w:rFonts w:ascii="Calibri" w:hAnsi="Calibri" w:cs="Calibri"/>
                <w:i/>
                <w:iCs/>
                <w:noProof/>
              </w:rPr>
              <w:t>LEMERDY-LEGOFF</w:t>
            </w:r>
          </w:p>
          <w:p w14:paraId="5CA3AA77" w14:textId="0590CA18" w:rsidR="000E1D44" w:rsidRPr="00C40D0A" w:rsidRDefault="0057534A" w:rsidP="0057534A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  <w:r w:rsidRPr="00C40D0A">
              <w:rPr>
                <w:rFonts w:ascii="Calibri" w:hAnsi="Calibri" w:cs="Calibri"/>
                <w:i/>
                <w:iCs/>
                <w:noProof/>
              </w:rPr>
              <w:t xml:space="preserve"> </w:t>
            </w:r>
          </w:p>
          <w:p w14:paraId="0DCF811C" w14:textId="013BB3AF" w:rsidR="0057534A" w:rsidRPr="0095382B" w:rsidRDefault="00F308B2" w:rsidP="00C40D0A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>03/2008-09/2011</w:t>
            </w:r>
          </w:p>
          <w:p w14:paraId="6C98B588" w14:textId="5AAD7C5D" w:rsidR="0057534A" w:rsidRPr="0095382B" w:rsidRDefault="00F308B2" w:rsidP="0057534A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>Technicien</w:t>
            </w:r>
            <w:r w:rsidR="0057534A" w:rsidRPr="0095382B">
              <w:rPr>
                <w:rFonts w:ascii="Calibri" w:hAnsi="Calibri" w:cs="Calibri"/>
                <w:i/>
                <w:iCs/>
                <w:noProof/>
              </w:rPr>
              <w:t xml:space="preserve"> • </w:t>
            </w:r>
            <w:r w:rsidRPr="0095382B">
              <w:rPr>
                <w:rFonts w:ascii="Calibri" w:hAnsi="Calibri" w:cs="Calibri"/>
                <w:i/>
                <w:iCs/>
                <w:noProof/>
              </w:rPr>
              <w:t>Technicien d’atelier</w:t>
            </w:r>
            <w:r w:rsidR="0057534A" w:rsidRPr="0095382B">
              <w:rPr>
                <w:rFonts w:ascii="Calibri" w:hAnsi="Calibri" w:cs="Calibri"/>
                <w:i/>
                <w:iCs/>
                <w:noProof/>
              </w:rPr>
              <w:t xml:space="preserve"> • </w:t>
            </w:r>
            <w:r w:rsidRPr="0095382B">
              <w:rPr>
                <w:rFonts w:ascii="Calibri" w:hAnsi="Calibri" w:cs="Calibri"/>
                <w:i/>
                <w:iCs/>
                <w:noProof/>
              </w:rPr>
              <w:t>KLIMAS</w:t>
            </w:r>
          </w:p>
          <w:p w14:paraId="3979229C" w14:textId="440502C4" w:rsidR="000E1D44" w:rsidRPr="00C40D0A" w:rsidRDefault="0057534A" w:rsidP="0057534A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  <w:r w:rsidRPr="00C40D0A">
              <w:rPr>
                <w:rFonts w:ascii="Calibri" w:hAnsi="Calibri" w:cs="Calibri"/>
                <w:i/>
                <w:iCs/>
                <w:noProof/>
              </w:rPr>
              <w:t xml:space="preserve"> </w:t>
            </w:r>
          </w:p>
          <w:p w14:paraId="119D56CF" w14:textId="1DEFC096" w:rsidR="00320232" w:rsidRPr="00C40D0A" w:rsidRDefault="00320232" w:rsidP="00320232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  <w:r w:rsidRPr="00C40D0A">
              <w:rPr>
                <w:rFonts w:ascii="Calibri" w:hAnsi="Calibri" w:cs="Calibri"/>
                <w:i/>
                <w:iCs/>
                <w:noProof/>
              </w:rPr>
              <w:t>03/2001-01/2008</w:t>
            </w:r>
          </w:p>
          <w:p w14:paraId="1F17402D" w14:textId="6BEEBBA7" w:rsidR="000E1D44" w:rsidRPr="00C40D0A" w:rsidRDefault="00320232" w:rsidP="00320232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  <w:r w:rsidRPr="00C40D0A">
              <w:rPr>
                <w:rFonts w:ascii="Calibri" w:hAnsi="Calibri" w:cs="Calibri"/>
                <w:i/>
                <w:iCs/>
                <w:noProof/>
              </w:rPr>
              <w:t>Assistant avion</w:t>
            </w:r>
            <w:r w:rsidRPr="00C40D0A">
              <w:rPr>
                <w:rFonts w:ascii="Calibri" w:hAnsi="Calibri" w:cs="Calibri"/>
                <w:i/>
                <w:iCs/>
                <w:noProof/>
              </w:rPr>
              <w:t xml:space="preserve">• </w:t>
            </w:r>
            <w:r w:rsidRPr="00C40D0A">
              <w:rPr>
                <w:rFonts w:ascii="Calibri" w:hAnsi="Calibri" w:cs="Calibri"/>
                <w:i/>
                <w:iCs/>
                <w:noProof/>
              </w:rPr>
              <w:t>Chef d’équipe</w:t>
            </w:r>
            <w:r w:rsidRPr="00C40D0A">
              <w:rPr>
                <w:rFonts w:ascii="Calibri" w:hAnsi="Calibri" w:cs="Calibri"/>
                <w:i/>
                <w:iCs/>
                <w:noProof/>
              </w:rPr>
              <w:t xml:space="preserve"> • </w:t>
            </w:r>
            <w:r w:rsidRPr="00C40D0A">
              <w:rPr>
                <w:rFonts w:ascii="Calibri" w:hAnsi="Calibri" w:cs="Calibri"/>
                <w:i/>
                <w:iCs/>
                <w:noProof/>
              </w:rPr>
              <w:t>SEN/VINCI/CRIT</w:t>
            </w:r>
          </w:p>
          <w:p w14:paraId="1976A2DC" w14:textId="77777777" w:rsidR="00320232" w:rsidRPr="00C40D0A" w:rsidRDefault="00320232" w:rsidP="00C40D0A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</w:p>
          <w:p w14:paraId="77528552" w14:textId="6750E8F7" w:rsidR="00320232" w:rsidRPr="0095382B" w:rsidRDefault="00320232" w:rsidP="00C40D0A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>01/1996-07/1999</w:t>
            </w:r>
          </w:p>
          <w:p w14:paraId="33D18BDB" w14:textId="43A1B9F0" w:rsidR="00320232" w:rsidRDefault="00320232" w:rsidP="00320232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  <w:r w:rsidRPr="0095382B">
              <w:rPr>
                <w:rFonts w:ascii="Calibri" w:hAnsi="Calibri" w:cs="Calibri"/>
                <w:i/>
                <w:iCs/>
                <w:noProof/>
              </w:rPr>
              <w:t>Chaudronnier-soudeur</w:t>
            </w:r>
            <w:r w:rsidRPr="0095382B">
              <w:rPr>
                <w:rFonts w:ascii="Calibri" w:hAnsi="Calibri" w:cs="Calibri"/>
                <w:i/>
                <w:iCs/>
                <w:noProof/>
              </w:rPr>
              <w:t xml:space="preserve"> • </w:t>
            </w:r>
            <w:r w:rsidRPr="0095382B">
              <w:rPr>
                <w:rFonts w:ascii="Calibri" w:hAnsi="Calibri" w:cs="Calibri"/>
                <w:i/>
                <w:iCs/>
                <w:noProof/>
              </w:rPr>
              <w:t>Soudeur</w:t>
            </w:r>
            <w:r w:rsidRPr="0095382B">
              <w:rPr>
                <w:rFonts w:ascii="Calibri" w:hAnsi="Calibri" w:cs="Calibri"/>
                <w:i/>
                <w:iCs/>
                <w:noProof/>
              </w:rPr>
              <w:t xml:space="preserve"> • </w:t>
            </w:r>
            <w:r w:rsidRPr="0095382B">
              <w:rPr>
                <w:rFonts w:ascii="Calibri" w:hAnsi="Calibri" w:cs="Calibri"/>
                <w:i/>
                <w:iCs/>
                <w:noProof/>
              </w:rPr>
              <w:t>L’ Air Liquide</w:t>
            </w:r>
          </w:p>
          <w:p w14:paraId="7A161014" w14:textId="77777777" w:rsidR="00F43991" w:rsidRPr="00F43991" w:rsidRDefault="00F43991" w:rsidP="00F43991"/>
          <w:p w14:paraId="77318C6A" w14:textId="2481F33E" w:rsidR="00320232" w:rsidRPr="00320232" w:rsidRDefault="00320232" w:rsidP="00320232"/>
        </w:tc>
      </w:tr>
      <w:tr w:rsidR="00E36BCE" w:rsidRPr="009C047D" w14:paraId="55059A45" w14:textId="77777777" w:rsidTr="0095382B">
        <w:trPr>
          <w:trHeight w:val="110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3B8AE47C" w14:textId="620B6AD5" w:rsidR="00563582" w:rsidRPr="00563582" w:rsidRDefault="00563582" w:rsidP="00563582"/>
          <w:p w14:paraId="10855B46" w14:textId="7605A98E" w:rsidR="000E1D44" w:rsidRPr="000C66D8" w:rsidRDefault="000E1D44" w:rsidP="0095382B">
            <w:pPr>
              <w:pStyle w:val="TextLeft"/>
              <w:rPr>
                <w:rFonts w:ascii="Calibri" w:hAnsi="Calibri" w:cs="Calibri"/>
                <w:noProof/>
              </w:rPr>
            </w:pP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70B40F4" w14:textId="12841A2F" w:rsidR="000E1D44" w:rsidRPr="0095382B" w:rsidRDefault="00EF1340" w:rsidP="00A77921">
            <w:pPr>
              <w:pStyle w:val="Titre2"/>
              <w:rPr>
                <w:rFonts w:ascii="Calibri" w:hAnsi="Calibri" w:cs="Calibri"/>
                <w:i/>
                <w:iCs/>
                <w:noProof/>
              </w:rPr>
            </w:pPr>
            <w:r>
              <w:rPr>
                <w:rFonts w:ascii="Calibri" w:eastAsia="Arial" w:hAnsi="Calibri" w:cs="Calibri"/>
                <w:i/>
                <w:iCs/>
                <w:noProof/>
              </w:rPr>
              <w:t>COMPETENCES-CLES</w:t>
            </w:r>
          </w:p>
          <w:p w14:paraId="741A02E9" w14:textId="7FA0FC3F" w:rsidR="005C02AC" w:rsidRPr="00F43991" w:rsidRDefault="007F4E94" w:rsidP="00F43991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  <w:r w:rsidRPr="00403990">
              <w:rPr>
                <w:rFonts w:ascii="Calibri" w:hAnsi="Calibri" w:cs="Calibri"/>
                <w:i/>
                <w:iCs/>
                <w:noProof/>
              </w:rPr>
              <w:t>Autonome, capacité à travailler en équipe, rigoureux, bonne aisance relationne</w:t>
            </w:r>
            <w:r w:rsidR="00403990" w:rsidRPr="00403990">
              <w:rPr>
                <w:rFonts w:ascii="Calibri" w:hAnsi="Calibri" w:cs="Calibri"/>
                <w:i/>
                <w:iCs/>
                <w:noProof/>
              </w:rPr>
              <w:t>lle, méthodique, réactif, adaptation rapide</w:t>
            </w:r>
          </w:p>
          <w:p w14:paraId="5DB71DF8" w14:textId="20C596D3" w:rsidR="005C02AC" w:rsidRPr="005C02AC" w:rsidRDefault="005C02AC" w:rsidP="005C02AC"/>
        </w:tc>
      </w:tr>
      <w:tr w:rsidR="00E36BCE" w:rsidRPr="009C047D" w14:paraId="778B77AF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2FC277A" w14:textId="0D03EF64" w:rsidR="000E1D44" w:rsidRPr="000C66D8" w:rsidRDefault="000E1D44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E834811" w14:textId="6FCB1CD8" w:rsidR="0057534A" w:rsidRPr="00EF1340" w:rsidRDefault="00EF1340" w:rsidP="0057534A">
            <w:pPr>
              <w:pStyle w:val="Titre2"/>
              <w:rPr>
                <w:rFonts w:ascii="Calibri" w:hAnsi="Calibri" w:cs="Calibri"/>
                <w:i/>
                <w:iCs/>
                <w:noProof/>
                <w:szCs w:val="28"/>
              </w:rPr>
            </w:pPr>
            <w:r w:rsidRPr="00EF1340">
              <w:rPr>
                <w:rFonts w:ascii="Calibri" w:hAnsi="Calibri" w:cs="Calibri"/>
                <w:i/>
                <w:iCs/>
                <w:noProof/>
                <w:szCs w:val="28"/>
              </w:rPr>
              <w:t>PROJET</w:t>
            </w:r>
          </w:p>
          <w:p w14:paraId="566DAAA4" w14:textId="6E90FD99" w:rsidR="000E1D44" w:rsidRPr="00C40D0A" w:rsidRDefault="00417E04" w:rsidP="00417E04">
            <w:pPr>
              <w:pStyle w:val="TextRight"/>
              <w:rPr>
                <w:rFonts w:ascii="Calibri" w:hAnsi="Calibri" w:cs="Calibri"/>
                <w:i/>
                <w:iCs/>
                <w:noProof/>
              </w:rPr>
            </w:pPr>
            <w:r w:rsidRPr="00C40D0A">
              <w:rPr>
                <w:rFonts w:ascii="Calibri" w:hAnsi="Calibri" w:cs="Calibri"/>
                <w:i/>
                <w:iCs/>
                <w:noProof/>
              </w:rPr>
              <w:t>Devenir concepteur développeur d’applications web</w:t>
            </w:r>
          </w:p>
          <w:p w14:paraId="079B4C36" w14:textId="04C07282" w:rsidR="00417E04" w:rsidRPr="00C40D0A" w:rsidRDefault="00417E04" w:rsidP="00417E04">
            <w:pPr>
              <w:rPr>
                <w:rFonts w:ascii="Calibri" w:hAnsi="Calibri" w:cs="Calibri"/>
                <w:i/>
                <w:iCs/>
                <w:noProof/>
                <w:color w:val="404040" w:themeColor="text1" w:themeTint="BF"/>
                <w:sz w:val="22"/>
              </w:rPr>
            </w:pPr>
            <w:r w:rsidRPr="00C40D0A">
              <w:rPr>
                <w:rFonts w:ascii="Calibri" w:hAnsi="Calibri" w:cs="Calibri"/>
                <w:i/>
                <w:iCs/>
                <w:noProof/>
                <w:color w:val="404040" w:themeColor="text1" w:themeTint="BF"/>
                <w:sz w:val="22"/>
              </w:rPr>
              <w:t>Maîtriser la conception et le développement d’applications mobile, web et desktop afin de devenir un expert et proposer mes services aux entreprises.</w:t>
            </w:r>
          </w:p>
          <w:p w14:paraId="5EC64680" w14:textId="1026BB38" w:rsidR="00563582" w:rsidRPr="00417E04" w:rsidRDefault="00563582" w:rsidP="00417E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36BCE" w:rsidRPr="009C047D" w14:paraId="6B7C115D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3C7B76F3" w14:textId="4BC8FC40" w:rsidR="000E1D44" w:rsidRPr="000C66D8" w:rsidRDefault="000E1D44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p w14:paraId="653E0E41" w14:textId="6BA4C9B7" w:rsidR="00563582" w:rsidRDefault="00EF1340" w:rsidP="00EF1340">
            <w:pPr>
              <w:pStyle w:val="Titre1"/>
              <w:jc w:val="left"/>
              <w:rPr>
                <w:rFonts w:ascii="Calibri" w:hAnsi="Calibri" w:cs="Calibri"/>
                <w:i/>
                <w:iCs/>
                <w:noProof/>
              </w:rPr>
            </w:pPr>
            <w:r>
              <w:rPr>
                <w:rFonts w:ascii="Calibri" w:hAnsi="Calibri" w:cs="Calibri"/>
                <w:i/>
                <w:iCs/>
                <w:noProof/>
              </w:rPr>
              <w:t>INTERETS</w:t>
            </w:r>
            <w:r w:rsidR="00563582">
              <w:rPr>
                <w:rFonts w:ascii="Calibri" w:hAnsi="Calibri" w:cs="Calibri"/>
                <w:i/>
                <w:iCs/>
                <w:noProof/>
              </w:rPr>
              <w:t xml:space="preserve"> </w:t>
            </w:r>
          </w:p>
          <w:p w14:paraId="796D26F2" w14:textId="017AE2A8" w:rsidR="000E1D44" w:rsidRPr="00A05F62" w:rsidRDefault="00563582" w:rsidP="00A05F62">
            <w:pPr>
              <w:rPr>
                <w:rFonts w:ascii="Calibri" w:hAnsi="Calibri" w:cs="Calibri"/>
                <w:i/>
                <w:iCs/>
                <w:noProof/>
                <w:color w:val="404040" w:themeColor="text1" w:themeTint="BF"/>
                <w:sz w:val="22"/>
              </w:rPr>
            </w:pPr>
            <w:r w:rsidRPr="00C40D0A">
              <w:rPr>
                <w:rFonts w:ascii="Calibri" w:hAnsi="Calibri" w:cs="Calibri"/>
                <w:i/>
                <w:iCs/>
                <w:noProof/>
                <w:color w:val="404040" w:themeColor="text1" w:themeTint="BF"/>
                <w:sz w:val="22"/>
              </w:rPr>
              <w:t>Informatique, football, cinéma</w:t>
            </w:r>
          </w:p>
        </w:tc>
      </w:tr>
    </w:tbl>
    <w:p w14:paraId="11B31BF1" w14:textId="3F771155" w:rsidR="00C55D85" w:rsidRPr="009C047D" w:rsidRDefault="00C55D85">
      <w:pPr>
        <w:rPr>
          <w:noProof/>
        </w:rPr>
      </w:pPr>
    </w:p>
    <w:sectPr w:rsidR="00C55D85" w:rsidRPr="009C047D" w:rsidSect="00E36BCE">
      <w:footerReference w:type="default" r:id="rId10"/>
      <w:pgSz w:w="11906" w:h="16838" w:code="9"/>
      <w:pgMar w:top="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B9157" w14:textId="77777777" w:rsidR="00F91A42" w:rsidRDefault="00F91A42" w:rsidP="00F316AD">
      <w:r>
        <w:separator/>
      </w:r>
    </w:p>
  </w:endnote>
  <w:endnote w:type="continuationSeparator" w:id="0">
    <w:p w14:paraId="296CC319" w14:textId="77777777" w:rsidR="00F91A42" w:rsidRDefault="00F91A4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58047" w14:textId="77777777" w:rsidR="000E1D44" w:rsidRPr="00336A9A" w:rsidRDefault="000E1D44">
    <w:pPr>
      <w:pStyle w:val="Pieddepage"/>
    </w:pPr>
    <w:r w:rsidRPr="00336A9A">
      <w:rPr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4B5A59" wp14:editId="34D5B6B7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 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07C06F" id="Rectangle 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48061" w14:textId="77777777" w:rsidR="00F91A42" w:rsidRDefault="00F91A42" w:rsidP="00F316AD">
      <w:r>
        <w:separator/>
      </w:r>
    </w:p>
  </w:footnote>
  <w:footnote w:type="continuationSeparator" w:id="0">
    <w:p w14:paraId="2BFC0D0B" w14:textId="77777777" w:rsidR="00F91A42" w:rsidRDefault="00F91A42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F0E181C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98AD2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E2C4B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AE184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C0BA56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8A07B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D67B4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C4E0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A61EE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7C69B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A6C4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16B4D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C96C9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767AFC"/>
    <w:multiLevelType w:val="hybridMultilevel"/>
    <w:tmpl w:val="38428A14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648276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114043">
    <w:abstractNumId w:val="11"/>
  </w:num>
  <w:num w:numId="2" w16cid:durableId="1724061941">
    <w:abstractNumId w:val="12"/>
  </w:num>
  <w:num w:numId="3" w16cid:durableId="685207448">
    <w:abstractNumId w:val="10"/>
  </w:num>
  <w:num w:numId="4" w16cid:durableId="1178274000">
    <w:abstractNumId w:val="9"/>
  </w:num>
  <w:num w:numId="5" w16cid:durableId="661809803">
    <w:abstractNumId w:val="7"/>
  </w:num>
  <w:num w:numId="6" w16cid:durableId="1218205369">
    <w:abstractNumId w:val="6"/>
  </w:num>
  <w:num w:numId="7" w16cid:durableId="657075385">
    <w:abstractNumId w:val="5"/>
  </w:num>
  <w:num w:numId="8" w16cid:durableId="1996685663">
    <w:abstractNumId w:val="4"/>
  </w:num>
  <w:num w:numId="9" w16cid:durableId="1113986112">
    <w:abstractNumId w:val="8"/>
  </w:num>
  <w:num w:numId="10" w16cid:durableId="2053573752">
    <w:abstractNumId w:val="3"/>
  </w:num>
  <w:num w:numId="11" w16cid:durableId="1772696712">
    <w:abstractNumId w:val="2"/>
  </w:num>
  <w:num w:numId="12" w16cid:durableId="43263931">
    <w:abstractNumId w:val="1"/>
  </w:num>
  <w:num w:numId="13" w16cid:durableId="2052225316">
    <w:abstractNumId w:val="0"/>
  </w:num>
  <w:num w:numId="14" w16cid:durableId="11677918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D8"/>
    <w:rsid w:val="00013B83"/>
    <w:rsid w:val="000C66D8"/>
    <w:rsid w:val="000E1D44"/>
    <w:rsid w:val="0016224E"/>
    <w:rsid w:val="001F1CB2"/>
    <w:rsid w:val="0020696E"/>
    <w:rsid w:val="002356A2"/>
    <w:rsid w:val="002D12DA"/>
    <w:rsid w:val="003019B2"/>
    <w:rsid w:val="00320232"/>
    <w:rsid w:val="00336A9A"/>
    <w:rsid w:val="0034688D"/>
    <w:rsid w:val="0040233B"/>
    <w:rsid w:val="00403990"/>
    <w:rsid w:val="00417E04"/>
    <w:rsid w:val="00442FFF"/>
    <w:rsid w:val="0047169D"/>
    <w:rsid w:val="0048678C"/>
    <w:rsid w:val="00511A6E"/>
    <w:rsid w:val="00563582"/>
    <w:rsid w:val="0057534A"/>
    <w:rsid w:val="005830CC"/>
    <w:rsid w:val="005C02AC"/>
    <w:rsid w:val="00605A5B"/>
    <w:rsid w:val="0062617A"/>
    <w:rsid w:val="006C60E6"/>
    <w:rsid w:val="006E70D3"/>
    <w:rsid w:val="007534EE"/>
    <w:rsid w:val="007A5E3C"/>
    <w:rsid w:val="007B0F94"/>
    <w:rsid w:val="007F4E94"/>
    <w:rsid w:val="0092351A"/>
    <w:rsid w:val="0095382B"/>
    <w:rsid w:val="009A449C"/>
    <w:rsid w:val="009C047D"/>
    <w:rsid w:val="00A00A9F"/>
    <w:rsid w:val="00A05F62"/>
    <w:rsid w:val="00A77921"/>
    <w:rsid w:val="00B575FB"/>
    <w:rsid w:val="00B813D8"/>
    <w:rsid w:val="00C1095A"/>
    <w:rsid w:val="00C40D0A"/>
    <w:rsid w:val="00C55D85"/>
    <w:rsid w:val="00CA2273"/>
    <w:rsid w:val="00CD50FD"/>
    <w:rsid w:val="00CD52FA"/>
    <w:rsid w:val="00D47124"/>
    <w:rsid w:val="00DD5D7B"/>
    <w:rsid w:val="00E16CEB"/>
    <w:rsid w:val="00E36BCE"/>
    <w:rsid w:val="00E74B68"/>
    <w:rsid w:val="00EF1340"/>
    <w:rsid w:val="00F308B2"/>
    <w:rsid w:val="00F316AD"/>
    <w:rsid w:val="00F43991"/>
    <w:rsid w:val="00F4501B"/>
    <w:rsid w:val="00F91A42"/>
    <w:rsid w:val="00F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B4D5"/>
  <w15:chartTrackingRefBased/>
  <w15:docId w15:val="{7F62C800-61F4-4B69-AFB4-4AD5BCAD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20232"/>
    <w:rPr>
      <w:rFonts w:ascii="Arial" w:hAnsi="Arial" w:cs="Arial"/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2"/>
    <w:qFormat/>
    <w:rsid w:val="00336A9A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Titre2">
    <w:name w:val="heading 2"/>
    <w:basedOn w:val="Normal"/>
    <w:next w:val="Normal"/>
    <w:link w:val="Titre2Car"/>
    <w:uiPriority w:val="3"/>
    <w:qFormat/>
    <w:rsid w:val="00336A9A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336A9A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qFormat/>
    <w:rsid w:val="00336A9A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336A9A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336A9A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336A9A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336A9A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336A9A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336A9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rsid w:val="00336A9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36A9A"/>
    <w:rPr>
      <w:rFonts w:ascii="Arial" w:hAnsi="Arial" w:cs="Arial"/>
      <w:color w:val="000000" w:themeColor="text1"/>
    </w:rPr>
  </w:style>
  <w:style w:type="table" w:styleId="Grilledutableau">
    <w:name w:val="Table Grid"/>
    <w:basedOn w:val="TableauNormal"/>
    <w:uiPriority w:val="39"/>
    <w:rsid w:val="00336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336A9A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reCar">
    <w:name w:val="Titre Car"/>
    <w:basedOn w:val="Policepardfaut"/>
    <w:link w:val="Titre"/>
    <w:rsid w:val="00336A9A"/>
    <w:rPr>
      <w:rFonts w:ascii="Georgia" w:hAnsi="Georgia" w:cs="Times New Roman (Body CS)"/>
      <w:color w:val="000000" w:themeColor="text1"/>
      <w:sz w:val="90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336A9A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ous-titreCar">
    <w:name w:val="Sous-titre Car"/>
    <w:basedOn w:val="Policepardfaut"/>
    <w:link w:val="Sous-titre"/>
    <w:uiPriority w:val="1"/>
    <w:rsid w:val="00336A9A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itre1Car">
    <w:name w:val="Titre 1 Car"/>
    <w:basedOn w:val="Policepardfaut"/>
    <w:link w:val="Titre1"/>
    <w:uiPriority w:val="2"/>
    <w:rsid w:val="00336A9A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336A9A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itre2Car">
    <w:name w:val="Titre 2 Car"/>
    <w:basedOn w:val="Policepardfaut"/>
    <w:link w:val="Titre2"/>
    <w:uiPriority w:val="3"/>
    <w:rsid w:val="00336A9A"/>
    <w:rPr>
      <w:rFonts w:ascii="Georgia" w:hAnsi="Georgia" w:cs="Arial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336A9A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336A9A"/>
    <w:pPr>
      <w:spacing w:line="288" w:lineRule="auto"/>
    </w:pPr>
    <w:rPr>
      <w:color w:val="404040" w:themeColor="text1" w:themeTint="BF"/>
      <w:sz w:val="22"/>
    </w:rPr>
  </w:style>
  <w:style w:type="character" w:styleId="Textedelespacerserv">
    <w:name w:val="Placeholder Text"/>
    <w:basedOn w:val="Policepardfaut"/>
    <w:uiPriority w:val="99"/>
    <w:semiHidden/>
    <w:rsid w:val="00336A9A"/>
    <w:rPr>
      <w:rFonts w:ascii="Arial" w:hAnsi="Arial" w:cs="Arial"/>
      <w:color w:val="808080"/>
    </w:rPr>
  </w:style>
  <w:style w:type="character" w:styleId="Accentuation">
    <w:name w:val="Emphasis"/>
    <w:uiPriority w:val="20"/>
    <w:qFormat/>
    <w:rsid w:val="0092351A"/>
    <w:rPr>
      <w:rFonts w:ascii="Georgia" w:hAnsi="Georgia" w:cs="Arial"/>
      <w:color w:val="648276" w:themeColor="accent5"/>
    </w:rPr>
  </w:style>
  <w:style w:type="numbering" w:styleId="111111">
    <w:name w:val="Outline List 2"/>
    <w:basedOn w:val="Aucuneliste"/>
    <w:uiPriority w:val="99"/>
    <w:semiHidden/>
    <w:unhideWhenUsed/>
    <w:rsid w:val="00336A9A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336A9A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9"/>
    <w:semiHidden/>
    <w:rsid w:val="00336A9A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336A9A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6A9A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6A9A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36A9A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36A9A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36A9A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336A9A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6A9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A9A"/>
    <w:rPr>
      <w:rFonts w:ascii="Segoe UI" w:hAnsi="Segoe UI" w:cs="Segoe UI"/>
      <w:color w:val="000000" w:themeColor="text1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336A9A"/>
  </w:style>
  <w:style w:type="paragraph" w:styleId="Normalcentr">
    <w:name w:val="Block Text"/>
    <w:basedOn w:val="Normal"/>
    <w:uiPriority w:val="99"/>
    <w:semiHidden/>
    <w:unhideWhenUsed/>
    <w:rsid w:val="00336A9A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336A9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336A9A"/>
    <w:rPr>
      <w:rFonts w:ascii="Arial" w:hAnsi="Arial" w:cs="Arial"/>
      <w:color w:val="000000" w:themeColor="tex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336A9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336A9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36A9A"/>
    <w:rPr>
      <w:rFonts w:ascii="Arial" w:hAnsi="Arial" w:cs="Arial"/>
      <w:color w:val="000000" w:themeColor="text1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336A9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336A9A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336A9A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336A9A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36A9A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36A9A"/>
    <w:rPr>
      <w:rFonts w:ascii="Arial" w:hAnsi="Arial" w:cs="Arial"/>
      <w:color w:val="000000" w:themeColor="text1"/>
      <w:sz w:val="16"/>
      <w:szCs w:val="16"/>
    </w:rPr>
  </w:style>
  <w:style w:type="character" w:styleId="Titredulivre">
    <w:name w:val="Book Title"/>
    <w:basedOn w:val="Policepardfaut"/>
    <w:uiPriority w:val="33"/>
    <w:semiHidden/>
    <w:qFormat/>
    <w:rsid w:val="00336A9A"/>
    <w:rPr>
      <w:rFonts w:ascii="Arial" w:hAnsi="Arial" w:cs="Arial"/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36A9A"/>
    <w:pPr>
      <w:spacing w:after="200"/>
    </w:pPr>
    <w:rPr>
      <w:i/>
      <w:iCs/>
      <w:color w:val="775F55" w:themeColor="text2"/>
      <w:sz w:val="18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336A9A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336A9A"/>
    <w:rPr>
      <w:rFonts w:ascii="Arial" w:hAnsi="Arial" w:cs="Arial"/>
      <w:color w:val="000000" w:themeColor="text1"/>
    </w:rPr>
  </w:style>
  <w:style w:type="table" w:styleId="Grillecouleur">
    <w:name w:val="Colorful Grid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36A9A"/>
    <w:rPr>
      <w:rFonts w:ascii="Arial" w:hAnsi="Arial" w:cs="Arial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36A9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36A9A"/>
    <w:rPr>
      <w:rFonts w:ascii="Arial" w:hAnsi="Arial" w:cs="Arial"/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6A9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6A9A"/>
    <w:rPr>
      <w:rFonts w:ascii="Arial" w:hAnsi="Arial" w:cs="Arial"/>
      <w:b/>
      <w:bCs/>
      <w:color w:val="000000" w:themeColor="text1"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336A9A"/>
  </w:style>
  <w:style w:type="character" w:customStyle="1" w:styleId="DateCar">
    <w:name w:val="Date Car"/>
    <w:basedOn w:val="Policepardfaut"/>
    <w:link w:val="Date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36A9A"/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36A9A"/>
    <w:rPr>
      <w:rFonts w:ascii="Segoe UI" w:hAnsi="Segoe UI" w:cs="Segoe UI"/>
      <w:color w:val="000000" w:themeColor="text1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336A9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336A9A"/>
    <w:rPr>
      <w:rFonts w:ascii="Arial" w:hAnsi="Arial" w:cs="Arial"/>
      <w:color w:val="000000" w:themeColor="text1"/>
    </w:rPr>
  </w:style>
  <w:style w:type="character" w:styleId="Appeldenotedefin">
    <w:name w:val="endnote reference"/>
    <w:basedOn w:val="Policepardfaut"/>
    <w:uiPriority w:val="99"/>
    <w:semiHidden/>
    <w:unhideWhenUsed/>
    <w:rsid w:val="00336A9A"/>
    <w:rPr>
      <w:rFonts w:ascii="Arial" w:hAnsi="Arial" w:cs="Arial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36A9A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36A9A"/>
    <w:rPr>
      <w:rFonts w:ascii="Arial" w:hAnsi="Arial" w:cs="Arial"/>
      <w:color w:val="000000" w:themeColor="text1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336A9A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Adresseexpditeur">
    <w:name w:val="envelope return"/>
    <w:basedOn w:val="Normal"/>
    <w:uiPriority w:val="99"/>
    <w:semiHidden/>
    <w:unhideWhenUsed/>
    <w:rsid w:val="00336A9A"/>
    <w:rPr>
      <w:rFonts w:ascii="Georgia" w:eastAsiaTheme="majorEastAsia" w:hAnsi="Georgia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36A9A"/>
    <w:rPr>
      <w:rFonts w:ascii="Arial" w:hAnsi="Arial" w:cs="Arial"/>
      <w:color w:val="704404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336A9A"/>
    <w:rPr>
      <w:rFonts w:ascii="Arial" w:hAnsi="Arial" w:cs="Arial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36A9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36A9A"/>
    <w:rPr>
      <w:rFonts w:ascii="Arial" w:hAnsi="Arial" w:cs="Arial"/>
      <w:color w:val="000000" w:themeColor="text1"/>
      <w:sz w:val="20"/>
      <w:szCs w:val="20"/>
    </w:rPr>
  </w:style>
  <w:style w:type="table" w:styleId="TableauGrille1Clair">
    <w:name w:val="Grid Table 1 Light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336A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336A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Mot-dise">
    <w:name w:val="Hashtag"/>
    <w:basedOn w:val="Policepardfaut"/>
    <w:uiPriority w:val="99"/>
    <w:semiHidden/>
    <w:unhideWhenUsed/>
    <w:rsid w:val="00336A9A"/>
    <w:rPr>
      <w:rFonts w:ascii="Arial" w:hAnsi="Arial" w:cs="Arial"/>
      <w:color w:val="2B579A"/>
      <w:shd w:val="clear" w:color="auto" w:fill="E1DFDD"/>
    </w:rPr>
  </w:style>
  <w:style w:type="character" w:styleId="AcronymeHTML">
    <w:name w:val="HTML Acronym"/>
    <w:basedOn w:val="Policepardfaut"/>
    <w:uiPriority w:val="99"/>
    <w:semiHidden/>
    <w:unhideWhenUsed/>
    <w:rsid w:val="00336A9A"/>
    <w:rPr>
      <w:rFonts w:ascii="Arial" w:hAnsi="Arial" w:cs="Arial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336A9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36A9A"/>
    <w:rPr>
      <w:rFonts w:ascii="Arial" w:hAnsi="Arial" w:cs="Arial"/>
      <w:i/>
      <w:iCs/>
      <w:color w:val="000000" w:themeColor="text1"/>
    </w:rPr>
  </w:style>
  <w:style w:type="character" w:styleId="CitationHTML">
    <w:name w:val="HTML Cite"/>
    <w:basedOn w:val="Policepardfaut"/>
    <w:uiPriority w:val="99"/>
    <w:semiHidden/>
    <w:unhideWhenUsed/>
    <w:rsid w:val="00336A9A"/>
    <w:rPr>
      <w:rFonts w:ascii="Arial" w:hAnsi="Arial" w:cs="Arial"/>
      <w:i/>
      <w:iCs/>
    </w:rPr>
  </w:style>
  <w:style w:type="character" w:styleId="CodeHTML">
    <w:name w:val="HTML Code"/>
    <w:basedOn w:val="Policepardfaut"/>
    <w:uiPriority w:val="99"/>
    <w:semiHidden/>
    <w:unhideWhenUsed/>
    <w:rsid w:val="00336A9A"/>
    <w:rPr>
      <w:rFonts w:ascii="Consolas" w:hAnsi="Consolas" w:cs="Arial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336A9A"/>
    <w:rPr>
      <w:rFonts w:ascii="Arial" w:hAnsi="Arial" w:cs="Arial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336A9A"/>
    <w:rPr>
      <w:rFonts w:ascii="Consolas" w:hAnsi="Consolas" w:cs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36A9A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36A9A"/>
    <w:rPr>
      <w:rFonts w:ascii="Consolas" w:hAnsi="Consolas" w:cs="Consolas"/>
      <w:color w:val="000000" w:themeColor="text1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336A9A"/>
    <w:rPr>
      <w:rFonts w:ascii="Consolas" w:hAnsi="Consolas" w:cs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336A9A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336A9A"/>
    <w:rPr>
      <w:rFonts w:ascii="Arial" w:hAnsi="Arial" w:cs="Arial"/>
      <w:i/>
      <w:iCs/>
    </w:rPr>
  </w:style>
  <w:style w:type="character" w:styleId="Lienhypertexte">
    <w:name w:val="Hyperlink"/>
    <w:basedOn w:val="Policepardfaut"/>
    <w:uiPriority w:val="99"/>
    <w:unhideWhenUsed/>
    <w:rsid w:val="00336A9A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6A9A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6A9A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6A9A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6A9A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6A9A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6A9A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6A9A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6A9A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6A9A"/>
    <w:pPr>
      <w:ind w:left="2160" w:hanging="240"/>
    </w:pPr>
  </w:style>
  <w:style w:type="paragraph" w:styleId="Titreindex">
    <w:name w:val="index heading"/>
    <w:basedOn w:val="Normal"/>
    <w:next w:val="Index1"/>
    <w:uiPriority w:val="99"/>
    <w:semiHidden/>
    <w:unhideWhenUsed/>
    <w:rsid w:val="00336A9A"/>
    <w:rPr>
      <w:rFonts w:ascii="Georgia" w:eastAsiaTheme="majorEastAsia" w:hAnsi="Georgia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qFormat/>
    <w:rsid w:val="00336A9A"/>
    <w:rPr>
      <w:rFonts w:ascii="Arial" w:hAnsi="Arial" w:cs="Arial"/>
      <w:i/>
      <w:iCs/>
      <w:color w:val="303848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336A9A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36A9A"/>
    <w:rPr>
      <w:rFonts w:ascii="Arial" w:hAnsi="Arial" w:cs="Arial"/>
      <w:i/>
      <w:iCs/>
      <w:color w:val="303848" w:themeColor="accent1"/>
    </w:rPr>
  </w:style>
  <w:style w:type="character" w:styleId="Rfrenceintense">
    <w:name w:val="Intense Reference"/>
    <w:basedOn w:val="Policepardfaut"/>
    <w:uiPriority w:val="32"/>
    <w:semiHidden/>
    <w:qFormat/>
    <w:rsid w:val="00336A9A"/>
    <w:rPr>
      <w:rFonts w:ascii="Arial" w:hAnsi="Arial" w:cs="Arial"/>
      <w:b/>
      <w:bCs/>
      <w:smallCaps/>
      <w:color w:val="303848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336A9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336A9A"/>
    <w:rPr>
      <w:rFonts w:ascii="Arial" w:hAnsi="Arial" w:cs="Arial"/>
    </w:rPr>
  </w:style>
  <w:style w:type="paragraph" w:styleId="Liste">
    <w:name w:val="List"/>
    <w:basedOn w:val="Normal"/>
    <w:uiPriority w:val="99"/>
    <w:semiHidden/>
    <w:unhideWhenUsed/>
    <w:rsid w:val="00336A9A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336A9A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336A9A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336A9A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336A9A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336A9A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336A9A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336A9A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336A9A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336A9A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336A9A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336A9A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336A9A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336A9A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336A9A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336A9A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336A9A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336A9A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336A9A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336A9A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qFormat/>
    <w:rsid w:val="00336A9A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">
    <w:name w:val="List Table 2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">
    <w:name w:val="List Table 3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336A9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336A9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336A9A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336A9A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336A9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336A9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336A9A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336A9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336A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336A9A"/>
    <w:rPr>
      <w:rFonts w:ascii="Consolas" w:hAnsi="Consolas" w:cs="Consolas"/>
      <w:color w:val="000000" w:themeColor="text1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Policepardfaut"/>
    <w:uiPriority w:val="99"/>
    <w:semiHidden/>
    <w:unhideWhenUsed/>
    <w:rsid w:val="00336A9A"/>
    <w:rPr>
      <w:rFonts w:ascii="Arial" w:hAnsi="Arial" w:cs="Arial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336A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336A9A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ansinterligne">
    <w:name w:val="No Spacing"/>
    <w:uiPriority w:val="1"/>
    <w:semiHidden/>
    <w:qFormat/>
    <w:rsid w:val="00336A9A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36A9A"/>
    <w:rPr>
      <w:rFonts w:ascii="Times New Roman" w:hAnsi="Times New Roman" w:cs="Times New Roman"/>
    </w:rPr>
  </w:style>
  <w:style w:type="paragraph" w:styleId="Retraitnormal">
    <w:name w:val="Normal Indent"/>
    <w:basedOn w:val="Normal"/>
    <w:uiPriority w:val="99"/>
    <w:semiHidden/>
    <w:unhideWhenUsed/>
    <w:rsid w:val="00336A9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336A9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336A9A"/>
    <w:rPr>
      <w:rFonts w:ascii="Arial" w:hAnsi="Arial" w:cs="Arial"/>
      <w:color w:val="000000" w:themeColor="text1"/>
    </w:rPr>
  </w:style>
  <w:style w:type="character" w:styleId="Numrodepage">
    <w:name w:val="page number"/>
    <w:basedOn w:val="Policepardfaut"/>
    <w:uiPriority w:val="99"/>
    <w:semiHidden/>
    <w:unhideWhenUsed/>
    <w:rsid w:val="00336A9A"/>
    <w:rPr>
      <w:rFonts w:ascii="Arial" w:hAnsi="Arial" w:cs="Arial"/>
    </w:rPr>
  </w:style>
  <w:style w:type="table" w:styleId="Tableausimple1">
    <w:name w:val="Plain Table 1"/>
    <w:basedOn w:val="TableauNormal"/>
    <w:uiPriority w:val="41"/>
    <w:rsid w:val="00336A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336A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336A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336A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336A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336A9A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36A9A"/>
    <w:rPr>
      <w:rFonts w:ascii="Consolas" w:hAnsi="Consolas" w:cs="Consolas"/>
      <w:color w:val="000000" w:themeColor="text1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336A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336A9A"/>
    <w:rPr>
      <w:rFonts w:ascii="Arial" w:hAnsi="Arial" w:cs="Arial"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336A9A"/>
  </w:style>
  <w:style w:type="character" w:customStyle="1" w:styleId="SalutationsCar">
    <w:name w:val="Salutations Car"/>
    <w:basedOn w:val="Policepardfaut"/>
    <w:link w:val="Salutations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ar"/>
    <w:uiPriority w:val="99"/>
    <w:semiHidden/>
    <w:unhideWhenUsed/>
    <w:rsid w:val="00336A9A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336A9A"/>
    <w:rPr>
      <w:rFonts w:ascii="Arial" w:hAnsi="Arial" w:cs="Arial"/>
      <w:color w:val="000000" w:themeColor="text1"/>
    </w:rPr>
  </w:style>
  <w:style w:type="character" w:styleId="SmartHyperlink">
    <w:name w:val="Smart Hyperlink"/>
    <w:basedOn w:val="Policepardfaut"/>
    <w:uiPriority w:val="99"/>
    <w:semiHidden/>
    <w:unhideWhenUsed/>
    <w:rsid w:val="00336A9A"/>
    <w:rPr>
      <w:rFonts w:ascii="Arial" w:hAnsi="Arial" w:cs="Arial"/>
      <w:u w:val="dotted"/>
    </w:rPr>
  </w:style>
  <w:style w:type="character" w:styleId="lev">
    <w:name w:val="Strong"/>
    <w:basedOn w:val="Policepardfaut"/>
    <w:uiPriority w:val="22"/>
    <w:semiHidden/>
    <w:qFormat/>
    <w:rsid w:val="00336A9A"/>
    <w:rPr>
      <w:rFonts w:ascii="Arial" w:hAnsi="Arial" w:cs="Arial"/>
      <w:b/>
      <w:bCs/>
    </w:rPr>
  </w:style>
  <w:style w:type="character" w:styleId="Accentuationlgre">
    <w:name w:val="Subtle Emphasis"/>
    <w:basedOn w:val="Policepardfaut"/>
    <w:uiPriority w:val="19"/>
    <w:semiHidden/>
    <w:qFormat/>
    <w:rsid w:val="00336A9A"/>
    <w:rPr>
      <w:rFonts w:ascii="Arial" w:hAnsi="Arial" w:cs="Arial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qFormat/>
    <w:rsid w:val="00336A9A"/>
    <w:rPr>
      <w:rFonts w:ascii="Arial" w:hAnsi="Arial" w:cs="Arial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336A9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336A9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336A9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336A9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336A9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336A9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336A9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336A9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336A9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336A9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336A9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336A9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336A9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336A9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336A9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336A9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336A9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336A9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336A9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336A9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336A9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336A9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336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336A9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336A9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336A9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336A9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336A9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336A9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336A9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336A9A"/>
    <w:pPr>
      <w:ind w:left="240" w:hanging="24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336A9A"/>
  </w:style>
  <w:style w:type="table" w:styleId="Tableauprofessionnel">
    <w:name w:val="Table Professional"/>
    <w:basedOn w:val="TableauNormal"/>
    <w:uiPriority w:val="99"/>
    <w:semiHidden/>
    <w:unhideWhenUsed/>
    <w:rsid w:val="00336A9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336A9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336A9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336A9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336A9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336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336A9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336A9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336A9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336A9A"/>
    <w:pPr>
      <w:spacing w:before="120"/>
    </w:pPr>
    <w:rPr>
      <w:rFonts w:ascii="Georgia" w:eastAsiaTheme="majorEastAsia" w:hAnsi="Georgia" w:cstheme="majorBidi"/>
      <w:b/>
      <w:bCs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336A9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336A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336A9A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336A9A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336A9A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336A9A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336A9A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336A9A"/>
    <w:pPr>
      <w:spacing w:after="100"/>
      <w:ind w:left="168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336A9A"/>
    <w:pPr>
      <w:spacing w:after="100"/>
      <w:ind w:left="19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36A9A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336A9A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-3\AppData\Roaming\Microsoft\Templates\CV%20moderne%20de%20bas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de base.dotx</Template>
  <TotalTime>106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USER-3</dc:creator>
  <cp:keywords/>
  <dc:description/>
  <cp:lastModifiedBy>SOOPRAMANIEN VEEREN</cp:lastModifiedBy>
  <cp:revision>19</cp:revision>
  <dcterms:created xsi:type="dcterms:W3CDTF">2024-09-16T11:26:00Z</dcterms:created>
  <dcterms:modified xsi:type="dcterms:W3CDTF">2024-09-16T13:52:00Z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